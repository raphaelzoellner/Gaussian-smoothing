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B73CC" w14:textId="4D6F9FFF" w:rsidR="000A3F9B" w:rsidRPr="004D2680" w:rsidRDefault="000A3F9B" w:rsidP="000A3F9B">
      <w:pPr>
        <w:pStyle w:val="Title"/>
        <w:rPr>
          <w:lang w:val="de-DE"/>
        </w:rPr>
      </w:pPr>
      <w:r w:rsidRPr="004D2680">
        <w:rPr>
          <w:lang w:val="de-DE"/>
        </w:rPr>
        <w:t>A</w:t>
      </w:r>
      <w:r w:rsidR="00264F60">
        <w:rPr>
          <w:lang w:val="de-DE"/>
        </w:rPr>
        <w:t>uswertung Projektaufgabe Block 2</w:t>
      </w:r>
    </w:p>
    <w:p w14:paraId="36A63965" w14:textId="77777777" w:rsidR="000A3F9B" w:rsidRPr="004D2680" w:rsidRDefault="000A3F9B" w:rsidP="000A3F9B">
      <w:pPr>
        <w:pStyle w:val="Subtitle"/>
        <w:rPr>
          <w:lang w:val="de-DE"/>
        </w:rPr>
      </w:pPr>
      <w:r w:rsidRPr="004D2680">
        <w:rPr>
          <w:lang w:val="de-DE"/>
        </w:rPr>
        <w:t>Paul Reichelt (527691), Raphael Zöllner (527767)</w:t>
      </w:r>
    </w:p>
    <w:p w14:paraId="21F49AD4" w14:textId="77777777" w:rsidR="000A3F9B" w:rsidRPr="004D2680" w:rsidRDefault="000A3F9B" w:rsidP="000A3F9B">
      <w:pPr>
        <w:rPr>
          <w:rFonts w:asciiTheme="majorHAnsi" w:eastAsiaTheme="majorEastAsia" w:hAnsiTheme="majorHAnsi" w:cstheme="majorBidi"/>
          <w:b/>
          <w:bCs/>
          <w:smallCaps/>
          <w:color w:val="000000" w:themeColor="text1"/>
          <w:sz w:val="36"/>
          <w:szCs w:val="36"/>
          <w:lang w:val="de-DE"/>
        </w:rPr>
      </w:pPr>
      <w:r w:rsidRPr="004D2680">
        <w:rPr>
          <w:lang w:val="de-DE"/>
        </w:rPr>
        <w:br w:type="page"/>
      </w:r>
    </w:p>
    <w:p w14:paraId="3FE48744" w14:textId="77777777" w:rsidR="000A3F9B" w:rsidRDefault="000A3F9B" w:rsidP="00AF0A73">
      <w:pPr>
        <w:pStyle w:val="Heading1"/>
        <w:numPr>
          <w:ilvl w:val="0"/>
          <w:numId w:val="1"/>
        </w:numPr>
        <w:pBdr>
          <w:bottom w:val="single" w:sz="4" w:space="0" w:color="595959" w:themeColor="text1" w:themeTint="A6"/>
        </w:pBdr>
      </w:pPr>
      <w:r>
        <w:lastRenderedPageBreak/>
        <w:t>Theoretische Grundlagen</w:t>
      </w:r>
    </w:p>
    <w:p w14:paraId="2DB62307" w14:textId="1E42CE4B" w:rsidR="00AF0A73" w:rsidRDefault="00AF0A73" w:rsidP="00AF0A73">
      <w:pPr>
        <w:rPr>
          <w:lang w:val="de-DE"/>
        </w:rPr>
      </w:pPr>
      <w:r w:rsidRPr="00AF0A73">
        <w:rPr>
          <w:lang w:val="de-DE"/>
        </w:rPr>
        <w:t xml:space="preserve">Zur Analyse </w:t>
      </w:r>
      <w:r>
        <w:rPr>
          <w:lang w:val="de-DE"/>
        </w:rPr>
        <w:t>von Verteilungen betrachtet man deren</w:t>
      </w:r>
      <w:r w:rsidR="0062139C">
        <w:rPr>
          <w:lang w:val="de-DE"/>
        </w:rPr>
        <w:t xml:space="preserve"> Schiefe und Moden.</w:t>
      </w:r>
    </w:p>
    <w:p w14:paraId="4EE2FB7F" w14:textId="0375920F" w:rsidR="0062139C" w:rsidRDefault="00AF0A73" w:rsidP="00AF0A73">
      <w:pPr>
        <w:rPr>
          <w:lang w:val="de-DE"/>
        </w:rPr>
      </w:pPr>
      <w:r>
        <w:rPr>
          <w:lang w:val="de-DE"/>
        </w:rPr>
        <w:t>Unter der Schiefe einer Verteilung versteht man deren Neigungsstärke. Sie zeigt</w:t>
      </w:r>
      <w:r w:rsidR="0062139C">
        <w:rPr>
          <w:lang w:val="de-DE"/>
        </w:rPr>
        <w:t xml:space="preserve"> an wie stark die Verteilung nach links oder rechts geneigt ist. Jede nichtsymmetrische Verteilung bezeichnet man als schief.</w:t>
      </w:r>
    </w:p>
    <w:p w14:paraId="5C5F12E4" w14:textId="1F18A6E0" w:rsidR="0062139C" w:rsidRDefault="0062139C" w:rsidP="00AF0A73">
      <w:pPr>
        <w:rPr>
          <w:lang w:val="de-DE"/>
        </w:rPr>
      </w:pPr>
      <w:r>
        <w:rPr>
          <w:lang w:val="de-DE"/>
        </w:rPr>
        <w:t>Die Häufungspunkte einer Verteilung bezeichnet man als Moden.</w:t>
      </w:r>
    </w:p>
    <w:p w14:paraId="1346D2FB" w14:textId="095F40DF" w:rsidR="0062139C" w:rsidRDefault="0062139C" w:rsidP="00AF0A73">
      <w:pPr>
        <w:rPr>
          <w:lang w:val="de-DE"/>
        </w:rPr>
      </w:pPr>
      <w:r>
        <w:rPr>
          <w:lang w:val="de-DE"/>
        </w:rPr>
        <w:t xml:space="preserve">Um die Dichte einer Verteilung zu schätzen nutzt man sogenannte Kerndichteschätzer. Diese sind die Faltung des Kerns mit dem empirischen Maß. </w:t>
      </w:r>
      <w:r w:rsidR="00C30544">
        <w:rPr>
          <w:lang w:val="de-DE"/>
        </w:rPr>
        <w:t xml:space="preserve">Kerne sind dabei Funktionen </w:t>
      </w:r>
      <m:oMath>
        <m:r>
          <m:rPr>
            <m:scr m:val="script"/>
          </m:rPr>
          <w:rPr>
            <w:rFonts w:ascii="Cambria Math" w:hAnsi="Cambria Math"/>
            <w:lang w:val="de-DE"/>
          </w:rPr>
          <m:t>K</m:t>
        </m:r>
        <m:r>
          <m:rPr>
            <m:scr m:val="double-struck"/>
          </m:rPr>
          <w:rPr>
            <w:rFonts w:ascii="Cambria Math" w:hAnsi="Cambria Math"/>
            <w:lang w:val="de-DE"/>
          </w:rPr>
          <m:t xml:space="preserve">:R→R </m:t>
        </m:r>
      </m:oMath>
      <w:r w:rsidR="00C30544">
        <w:rPr>
          <w:lang w:val="de-DE"/>
        </w:rPr>
        <w:t xml:space="preserve">mit </w:t>
      </w:r>
      <m:oMath>
        <m:r>
          <m:rPr>
            <m:scr m:val="script"/>
          </m:rPr>
          <w:rPr>
            <w:rFonts w:ascii="Cambria Math" w:hAnsi="Cambria Math"/>
            <w:lang w:val="de-DE"/>
          </w:rPr>
          <m:t>∫K</m:t>
        </m:r>
        <m:d>
          <m:dPr>
            <m:ctrlPr>
              <w:rPr>
                <w:rFonts w:ascii="Cambria Math" w:hAnsi="Cambria Math"/>
                <w:i/>
                <w:lang w:val="de-DE"/>
              </w:rPr>
            </m:ctrlPr>
          </m:dPr>
          <m:e>
            <m:r>
              <w:rPr>
                <w:rFonts w:ascii="Cambria Math" w:hAnsi="Cambria Math"/>
                <w:lang w:val="de-DE"/>
              </w:rPr>
              <m:t>x</m:t>
            </m:r>
          </m:e>
        </m:d>
        <m:r>
          <w:rPr>
            <w:rFonts w:ascii="Cambria Math" w:hAnsi="Cambria Math"/>
            <w:lang w:val="de-DE"/>
          </w:rPr>
          <m:t>dx=1</m:t>
        </m:r>
      </m:oMath>
      <w:r w:rsidR="00C30544">
        <w:rPr>
          <w:lang w:val="de-DE"/>
        </w:rPr>
        <w:t xml:space="preserve"> und Regularitätsbedingungen. Einige bekannte Kerne sind z.B. Rechteckskern, Gaußkern und Epanechnikovkern.</w:t>
      </w:r>
    </w:p>
    <w:p w14:paraId="5F60385D" w14:textId="6568D423" w:rsidR="00C30544" w:rsidRDefault="00C30544" w:rsidP="00AF0A73">
      <w:pPr>
        <w:rPr>
          <w:lang w:val="de-DE"/>
        </w:rPr>
      </w:pPr>
      <w:r>
        <w:rPr>
          <w:lang w:val="de-DE"/>
        </w:rPr>
        <w:t>Unter dem allgemeinen Regressionsmodell</w:t>
      </w:r>
      <w:r w:rsidR="00974E1C">
        <w:rPr>
          <w:lang w:val="de-DE"/>
        </w:rPr>
        <w:br/>
      </w:r>
      <m:oMathPara>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i</m:t>
              </m:r>
            </m:sub>
          </m:sSub>
          <m:r>
            <w:rPr>
              <w:rFonts w:ascii="Cambria Math" w:hAnsi="Cambria Math"/>
              <w:lang w:val="de-DE"/>
            </w:rPr>
            <m:t>=f</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i</m:t>
                  </m:r>
                </m:sub>
              </m:sSub>
              <m:ctrlPr>
                <w:rPr>
                  <w:rFonts w:ascii="Cambria Math" w:hAnsi="Cambria Math"/>
                  <w:i/>
                </w:rPr>
              </m:ctrlPr>
            </m:e>
          </m:d>
          <m:r>
            <w:rPr>
              <w:rFonts w:ascii="Cambria Math" w:hAnsi="Cambria Math"/>
              <w:lang w:val="de-DE"/>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lang w:val="de-DE"/>
            </w:rPr>
            <m:t xml:space="preserve"> 0≤</m:t>
          </m:r>
          <m:r>
            <w:rPr>
              <w:rFonts w:ascii="Cambria Math" w:hAnsi="Cambria Math"/>
            </w:rPr>
            <m:t>i</m:t>
          </m:r>
          <m:r>
            <w:rPr>
              <w:rFonts w:ascii="Cambria Math" w:hAnsi="Cambria Math"/>
              <w:lang w:val="de-DE"/>
            </w:rPr>
            <m:t>≤</m:t>
          </m:r>
          <m:r>
            <w:rPr>
              <w:rFonts w:ascii="Cambria Math" w:hAnsi="Cambria Math"/>
            </w:rPr>
            <m:t>n</m:t>
          </m:r>
          <m:r>
            <w:rPr>
              <w:rFonts w:ascii="Cambria Math" w:hAnsi="Cambria Math"/>
              <w:lang w:val="de-DE"/>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de-DE"/>
            </w:rPr>
            <m:t xml:space="preserve">, </m:t>
          </m:r>
          <m:sSub>
            <m:sSubPr>
              <m:ctrlPr>
                <w:rPr>
                  <w:rFonts w:ascii="Cambria Math" w:hAnsi="Cambria Math"/>
                  <w:i/>
                </w:rPr>
              </m:ctrlPr>
            </m:sSubPr>
            <m:e>
              <m:r>
                <w:rPr>
                  <w:rFonts w:ascii="Cambria Math" w:hAnsi="Cambria Math"/>
                  <w:lang w:val="de-DE"/>
                </w:rPr>
                <m:t xml:space="preserve"> </m:t>
              </m:r>
              <m:r>
                <w:rPr>
                  <w:rFonts w:ascii="Cambria Math" w:hAnsi="Cambria Math"/>
                </w:rPr>
                <m:t>X</m:t>
              </m:r>
            </m:e>
            <m:sub>
              <m:r>
                <w:rPr>
                  <w:rFonts w:ascii="Cambria Math" w:hAnsi="Cambria Math"/>
                </w:rPr>
                <m:t>i</m:t>
              </m:r>
            </m:sub>
          </m:sSub>
          <m:r>
            <w:rPr>
              <w:rFonts w:ascii="Cambria Math" w:hAnsi="Cambria Math"/>
              <w:lang w:val="de-DE"/>
            </w:rPr>
            <m:t>,</m:t>
          </m:r>
          <m:sSub>
            <m:sSubPr>
              <m:ctrlPr>
                <w:rPr>
                  <w:rFonts w:ascii="Cambria Math" w:hAnsi="Cambria Math"/>
                  <w:i/>
                </w:rPr>
              </m:ctrlPr>
            </m:sSubPr>
            <m:e>
              <m:r>
                <w:rPr>
                  <w:rFonts w:ascii="Cambria Math" w:hAnsi="Cambria Math"/>
                </w:rPr>
                <m:t>ϵ</m:t>
              </m:r>
            </m:e>
            <m:sub>
              <m:r>
                <w:rPr>
                  <w:rFonts w:ascii="Cambria Math" w:hAnsi="Cambria Math"/>
                </w:rPr>
                <m:t>i</m:t>
              </m:r>
            </m:sub>
          </m:sSub>
          <m:r>
            <m:rPr>
              <m:scr m:val="double-struck"/>
            </m:rPr>
            <w:rPr>
              <w:rFonts w:ascii="Cambria Math" w:hAnsi="Cambria Math"/>
              <w:lang w:val="de-DE"/>
            </w:rPr>
            <m:t>∈R</m:t>
          </m:r>
        </m:oMath>
      </m:oMathPara>
    </w:p>
    <w:p w14:paraId="4526326A" w14:textId="549BD556" w:rsidR="00974E1C" w:rsidRPr="00AF0A73" w:rsidRDefault="00974E1C" w:rsidP="00AF0A73">
      <w:pPr>
        <w:rPr>
          <w:lang w:val="de-DE"/>
        </w:rPr>
      </w:pPr>
      <w:r>
        <w:rPr>
          <w:lang w:val="de-DE"/>
        </w:rPr>
        <w:t xml:space="preserve">wurde ein Glättungsverfahren zur Schätzung der Daten ohne Messfehler mit Hilfe der Methode der </w:t>
      </w:r>
      <m:oMath>
        <m:r>
          <w:rPr>
            <w:rFonts w:ascii="Cambria Math" w:hAnsi="Cambria Math"/>
            <w:lang w:val="de-DE"/>
          </w:rPr>
          <m:t>k</m:t>
        </m:r>
      </m:oMath>
      <w:r>
        <w:rPr>
          <w:lang w:val="de-DE"/>
        </w:rPr>
        <w:t xml:space="preserve"> nächsten Nachbarn implementiert.</w:t>
      </w:r>
      <w:r w:rsidR="008C5838">
        <w:rPr>
          <w:lang w:val="de-DE"/>
        </w:rPr>
        <w:t xml:space="preserve"> Der geschätzte Datenwert ist dabei der Mittelwert der k umliegenden Ausgangsdaten.</w:t>
      </w:r>
    </w:p>
    <w:p w14:paraId="219282A1" w14:textId="77777777" w:rsidR="00974E1C" w:rsidRDefault="00974E1C">
      <w:pPr>
        <w:rPr>
          <w:rFonts w:asciiTheme="majorHAnsi" w:eastAsiaTheme="majorEastAsia" w:hAnsiTheme="majorHAnsi" w:cstheme="majorBidi"/>
          <w:b/>
          <w:bCs/>
          <w:smallCaps/>
          <w:color w:val="000000" w:themeColor="text1"/>
          <w:sz w:val="36"/>
          <w:szCs w:val="36"/>
          <w:lang w:val="de-DE"/>
        </w:rPr>
      </w:pPr>
      <w:r>
        <w:rPr>
          <w:lang w:val="de-DE"/>
        </w:rPr>
        <w:br w:type="page"/>
      </w:r>
    </w:p>
    <w:p w14:paraId="60AE0460" w14:textId="7E3A671B" w:rsidR="000A3F9B" w:rsidRDefault="000A3F9B" w:rsidP="000A3F9B">
      <w:pPr>
        <w:pStyle w:val="Heading1"/>
        <w:numPr>
          <w:ilvl w:val="0"/>
          <w:numId w:val="1"/>
        </w:numPr>
        <w:rPr>
          <w:lang w:val="de-DE"/>
        </w:rPr>
      </w:pPr>
      <w:r>
        <w:rPr>
          <w:lang w:val="de-DE"/>
        </w:rPr>
        <w:lastRenderedPageBreak/>
        <w:t>Algorithmische Problemstellung</w:t>
      </w:r>
      <w:r w:rsidR="00B84B61">
        <w:rPr>
          <w:lang w:val="de-DE"/>
        </w:rPr>
        <w:t xml:space="preserve"> &amp; Darstellung der Ergebnisse</w:t>
      </w:r>
    </w:p>
    <w:p w14:paraId="23570480" w14:textId="58A779FA" w:rsidR="00AF0A73" w:rsidRDefault="00974E1C" w:rsidP="00AF0A73">
      <w:pPr>
        <w:rPr>
          <w:lang w:val="de-DE"/>
        </w:rPr>
      </w:pPr>
      <w:r>
        <w:rPr>
          <w:lang w:val="de-DE"/>
        </w:rPr>
        <w:t>Im ersten Teil der Aufgabe haben wir eingelesene Daten analysiert. Hierfür haben wir deren empirische Verteilungsfunktion und das Histogramm betrachtet. Zudem haben wir mit Hilfe der density Funktion verschiedene Kerndichteschätzer</w:t>
      </w:r>
      <w:r w:rsidR="002E3559">
        <w:rPr>
          <w:lang w:val="de-DE"/>
        </w:rPr>
        <w:t xml:space="preserve"> mit unterschiedlichen Bandweiten</w:t>
      </w:r>
      <w:r>
        <w:rPr>
          <w:lang w:val="de-DE"/>
        </w:rPr>
        <w:t xml:space="preserve"> auf die gegebenen Daten angewendet und das Ergebnis graphisch</w:t>
      </w:r>
      <w:r w:rsidR="002E3559">
        <w:rPr>
          <w:lang w:val="de-DE"/>
        </w:rPr>
        <w:t xml:space="preserve"> aufgearbeitet. Anschließend haben wir einen Test auf Normalverteilungshypothese durchgeführt.</w:t>
      </w:r>
    </w:p>
    <w:p w14:paraId="44C7B507" w14:textId="297D927D" w:rsidR="002E3559" w:rsidRDefault="002E3559" w:rsidP="00AF0A73">
      <w:pPr>
        <w:rPr>
          <w:lang w:val="de-DE"/>
        </w:rPr>
      </w:pPr>
      <w:r>
        <w:rPr>
          <w:lang w:val="de-DE"/>
        </w:rPr>
        <w:t xml:space="preserve">Im zweiten Teil haben wir uns mit Glättungsverfahren auseinandergesetzt. Dafür haben wir die Methode der </w:t>
      </w:r>
      <m:oMath>
        <m:r>
          <w:rPr>
            <w:rFonts w:ascii="Cambria Math" w:hAnsi="Cambria Math"/>
            <w:lang w:val="de-DE"/>
          </w:rPr>
          <m:t>k</m:t>
        </m:r>
      </m:oMath>
      <w:r>
        <w:rPr>
          <w:lang w:val="de-DE"/>
        </w:rPr>
        <w:t xml:space="preserve"> nächsten Nachbarn auf einen zuvor eingelesenen Vektor mit verrauschten Daten angewendet.</w:t>
      </w:r>
    </w:p>
    <w:p w14:paraId="64D126E1" w14:textId="77777777" w:rsidR="002E3559" w:rsidRPr="002E3559" w:rsidRDefault="002E3559" w:rsidP="002E3559">
      <w:pPr>
        <w:pStyle w:val="NoSpacing"/>
        <w:rPr>
          <w:rFonts w:ascii="Courier New" w:hAnsi="Courier New" w:cs="Courier New"/>
        </w:rPr>
      </w:pPr>
      <w:r w:rsidRPr="002E3559">
        <w:rPr>
          <w:rFonts w:ascii="Courier New" w:hAnsi="Courier New" w:cs="Courier New"/>
        </w:rPr>
        <w:t>smooth &lt;- function(k, vals){</w:t>
      </w:r>
    </w:p>
    <w:p w14:paraId="46CD736F" w14:textId="77777777" w:rsidR="002E3559" w:rsidRPr="002E3559" w:rsidRDefault="002E3559" w:rsidP="002E3559">
      <w:pPr>
        <w:pStyle w:val="NoSpacing"/>
        <w:rPr>
          <w:rFonts w:ascii="Courier New" w:hAnsi="Courier New" w:cs="Courier New"/>
        </w:rPr>
      </w:pPr>
      <w:r w:rsidRPr="002E3559">
        <w:rPr>
          <w:rFonts w:ascii="Courier New" w:hAnsi="Courier New" w:cs="Courier New"/>
        </w:rPr>
        <w:t xml:space="preserve">  newVals &lt;- numeric(0)</w:t>
      </w:r>
    </w:p>
    <w:p w14:paraId="52D2402A" w14:textId="77777777" w:rsidR="002E3559" w:rsidRPr="002E3559" w:rsidRDefault="002E3559" w:rsidP="002E3559">
      <w:pPr>
        <w:pStyle w:val="NoSpacing"/>
        <w:rPr>
          <w:rFonts w:ascii="Courier New" w:hAnsi="Courier New" w:cs="Courier New"/>
        </w:rPr>
      </w:pPr>
      <w:r w:rsidRPr="002E3559">
        <w:rPr>
          <w:rFonts w:ascii="Courier New" w:hAnsi="Courier New" w:cs="Courier New"/>
        </w:rPr>
        <w:t xml:space="preserve">  for(i in 1:k){</w:t>
      </w:r>
    </w:p>
    <w:p w14:paraId="66F4791A" w14:textId="77777777" w:rsidR="002E3559" w:rsidRPr="002E3559" w:rsidRDefault="002E3559" w:rsidP="002E3559">
      <w:pPr>
        <w:pStyle w:val="NoSpacing"/>
        <w:rPr>
          <w:rFonts w:ascii="Courier New" w:hAnsi="Courier New" w:cs="Courier New"/>
        </w:rPr>
      </w:pPr>
      <w:r w:rsidRPr="002E3559">
        <w:rPr>
          <w:rFonts w:ascii="Courier New" w:hAnsi="Courier New" w:cs="Courier New"/>
        </w:rPr>
        <w:t xml:space="preserve">    newVals[i] &lt;- mean(vals[0:(i+k)])</w:t>
      </w:r>
    </w:p>
    <w:p w14:paraId="0D61882E" w14:textId="77777777" w:rsidR="003E28D5" w:rsidRDefault="002E3559" w:rsidP="002E3559">
      <w:pPr>
        <w:pStyle w:val="NoSpacing"/>
        <w:rPr>
          <w:rFonts w:ascii="Courier New" w:hAnsi="Courier New" w:cs="Courier New"/>
        </w:rPr>
      </w:pPr>
      <w:r w:rsidRPr="002E3559">
        <w:rPr>
          <w:rFonts w:ascii="Courier New" w:hAnsi="Courier New" w:cs="Courier New"/>
        </w:rPr>
        <w:t xml:space="preserve">    newVals[length(vals)-(</w:t>
      </w:r>
      <w:r w:rsidR="003E28D5">
        <w:rPr>
          <w:rFonts w:ascii="Courier New" w:hAnsi="Courier New" w:cs="Courier New"/>
        </w:rPr>
        <w:t xml:space="preserve">i-1)] &lt;- </w:t>
      </w:r>
    </w:p>
    <w:p w14:paraId="4BD6BF39" w14:textId="71B1F1CC" w:rsidR="002E3559" w:rsidRPr="002E3559" w:rsidRDefault="003E28D5" w:rsidP="003E28D5">
      <w:pPr>
        <w:pStyle w:val="NoSpacing"/>
        <w:ind w:firstLine="708"/>
        <w:rPr>
          <w:rFonts w:ascii="Courier New" w:hAnsi="Courier New" w:cs="Courier New"/>
        </w:rPr>
      </w:pPr>
      <w:r>
        <w:rPr>
          <w:rFonts w:ascii="Courier New" w:hAnsi="Courier New" w:cs="Courier New"/>
        </w:rPr>
        <w:t>mean(vals[(length(vals</w:t>
      </w:r>
      <w:r w:rsidR="002E3559" w:rsidRPr="002E3559">
        <w:rPr>
          <w:rFonts w:ascii="Courier New" w:hAnsi="Courier New" w:cs="Courier New"/>
        </w:rPr>
        <w:t>-i-1)-k):length(vals)])</w:t>
      </w:r>
    </w:p>
    <w:p w14:paraId="0872D350" w14:textId="77777777" w:rsidR="002E3559" w:rsidRPr="002E3559" w:rsidRDefault="002E3559" w:rsidP="002E3559">
      <w:pPr>
        <w:pStyle w:val="NoSpacing"/>
        <w:rPr>
          <w:rFonts w:ascii="Courier New" w:hAnsi="Courier New" w:cs="Courier New"/>
        </w:rPr>
      </w:pPr>
      <w:r w:rsidRPr="002E3559">
        <w:rPr>
          <w:rFonts w:ascii="Courier New" w:hAnsi="Courier New" w:cs="Courier New"/>
        </w:rPr>
        <w:t xml:space="preserve">  }</w:t>
      </w:r>
    </w:p>
    <w:p w14:paraId="3821633A" w14:textId="77777777" w:rsidR="002E3559" w:rsidRPr="002E3559" w:rsidRDefault="002E3559" w:rsidP="002E3559">
      <w:pPr>
        <w:pStyle w:val="NoSpacing"/>
        <w:rPr>
          <w:rFonts w:ascii="Courier New" w:hAnsi="Courier New" w:cs="Courier New"/>
        </w:rPr>
      </w:pPr>
      <w:r w:rsidRPr="002E3559">
        <w:rPr>
          <w:rFonts w:ascii="Courier New" w:hAnsi="Courier New" w:cs="Courier New"/>
        </w:rPr>
        <w:t xml:space="preserve">  for(i in (k+1):(length(vals)-k)){</w:t>
      </w:r>
    </w:p>
    <w:p w14:paraId="73E886A1" w14:textId="77777777" w:rsidR="002E3559" w:rsidRPr="002E3559" w:rsidRDefault="002E3559" w:rsidP="002E3559">
      <w:pPr>
        <w:pStyle w:val="NoSpacing"/>
        <w:rPr>
          <w:rFonts w:ascii="Courier New" w:hAnsi="Courier New" w:cs="Courier New"/>
        </w:rPr>
      </w:pPr>
      <w:r w:rsidRPr="002E3559">
        <w:rPr>
          <w:rFonts w:ascii="Courier New" w:hAnsi="Courier New" w:cs="Courier New"/>
        </w:rPr>
        <w:t xml:space="preserve">    newVals[i] &lt;- mean(vals[(i-k):(i+k)])</w:t>
      </w:r>
    </w:p>
    <w:p w14:paraId="3A81B12B" w14:textId="77777777" w:rsidR="002E3559" w:rsidRPr="002E3559" w:rsidRDefault="002E3559" w:rsidP="002E3559">
      <w:pPr>
        <w:pStyle w:val="NoSpacing"/>
        <w:rPr>
          <w:rFonts w:ascii="Courier New" w:hAnsi="Courier New" w:cs="Courier New"/>
          <w:lang w:val="de-DE"/>
        </w:rPr>
      </w:pPr>
      <w:r w:rsidRPr="002E3559">
        <w:rPr>
          <w:rFonts w:ascii="Courier New" w:hAnsi="Courier New" w:cs="Courier New"/>
        </w:rPr>
        <w:t xml:space="preserve">  </w:t>
      </w:r>
      <w:r w:rsidRPr="002E3559">
        <w:rPr>
          <w:rFonts w:ascii="Courier New" w:hAnsi="Courier New" w:cs="Courier New"/>
          <w:lang w:val="de-DE"/>
        </w:rPr>
        <w:t>}</w:t>
      </w:r>
    </w:p>
    <w:p w14:paraId="1C76A101" w14:textId="77777777" w:rsidR="002E3559" w:rsidRPr="002E3559" w:rsidRDefault="002E3559" w:rsidP="002E3559">
      <w:pPr>
        <w:pStyle w:val="NoSpacing"/>
        <w:rPr>
          <w:rFonts w:ascii="Courier New" w:hAnsi="Courier New" w:cs="Courier New"/>
          <w:lang w:val="de-DE"/>
        </w:rPr>
      </w:pPr>
      <w:r w:rsidRPr="002E3559">
        <w:rPr>
          <w:rFonts w:ascii="Courier New" w:hAnsi="Courier New" w:cs="Courier New"/>
          <w:lang w:val="de-DE"/>
        </w:rPr>
        <w:t xml:space="preserve">  newVals</w:t>
      </w:r>
    </w:p>
    <w:p w14:paraId="736FF4D6" w14:textId="5D28E434" w:rsidR="002E3559" w:rsidRDefault="002E3559" w:rsidP="002E3559">
      <w:pPr>
        <w:pStyle w:val="NoSpacing"/>
        <w:rPr>
          <w:rFonts w:ascii="Courier New" w:hAnsi="Courier New" w:cs="Courier New"/>
          <w:lang w:val="de-DE"/>
        </w:rPr>
      </w:pPr>
      <w:r w:rsidRPr="002E3559">
        <w:rPr>
          <w:rFonts w:ascii="Courier New" w:hAnsi="Courier New" w:cs="Courier New"/>
          <w:lang w:val="de-DE"/>
        </w:rPr>
        <w:t>}</w:t>
      </w:r>
    </w:p>
    <w:p w14:paraId="734C9CD1" w14:textId="77777777" w:rsidR="002E3559" w:rsidRDefault="002E3559" w:rsidP="002E3559">
      <w:pPr>
        <w:pStyle w:val="NoSpacing"/>
        <w:rPr>
          <w:rFonts w:ascii="Courier New" w:hAnsi="Courier New" w:cs="Courier New"/>
          <w:lang w:val="de-DE"/>
        </w:rPr>
      </w:pPr>
    </w:p>
    <w:p w14:paraId="7954286B" w14:textId="2892DFB5" w:rsidR="008C5838" w:rsidRDefault="002E3559" w:rsidP="002E3559">
      <w:pPr>
        <w:pStyle w:val="NoSpacing"/>
        <w:rPr>
          <w:rFonts w:cs="Courier New"/>
          <w:lang w:val="de-DE"/>
        </w:rPr>
      </w:pPr>
      <w:r>
        <w:rPr>
          <w:rFonts w:cs="Courier New"/>
          <w:lang w:val="de-DE"/>
        </w:rPr>
        <w:t>Danach</w:t>
      </w:r>
      <w:r w:rsidR="008C5838">
        <w:rPr>
          <w:rFonts w:cs="Courier New"/>
          <w:lang w:val="de-DE"/>
        </w:rPr>
        <w:t xml:space="preserve"> haben wir dieses Verfahren auf zweidimensionale Ausgangsdaten erweitert. Unter den </w:t>
      </w:r>
      <m:oMath>
        <m:r>
          <w:rPr>
            <w:rFonts w:ascii="Cambria Math" w:hAnsi="Cambria Math" w:cs="Courier New"/>
            <w:lang w:val="de-DE"/>
          </w:rPr>
          <m:t>k</m:t>
        </m:r>
      </m:oMath>
      <w:r w:rsidR="008C5838">
        <w:rPr>
          <w:rFonts w:cs="Courier New"/>
          <w:lang w:val="de-DE"/>
        </w:rPr>
        <w:t xml:space="preserve"> nächsten Nachbarn werden hierbei alle Datenpunkte im Abstand von </w:t>
      </w:r>
      <m:oMath>
        <m:sSub>
          <m:sSubPr>
            <m:ctrlPr>
              <w:rPr>
                <w:rFonts w:ascii="Cambria Math" w:hAnsi="Cambria Math" w:cs="Courier New"/>
                <w:i/>
                <w:lang w:val="de-DE"/>
              </w:rPr>
            </m:ctrlPr>
          </m:sSubPr>
          <m:e>
            <m:r>
              <w:rPr>
                <w:rFonts w:ascii="Cambria Math" w:hAnsi="Cambria Math" w:cs="Courier New"/>
                <w:lang w:val="de-DE"/>
              </w:rPr>
              <m:t>h</m:t>
            </m:r>
          </m:e>
          <m:sub>
            <m:r>
              <w:rPr>
                <w:rFonts w:ascii="Cambria Math" w:hAnsi="Cambria Math" w:cs="Courier New"/>
                <w:lang w:val="de-DE"/>
              </w:rPr>
              <m:t>k</m:t>
            </m:r>
          </m:sub>
        </m:sSub>
      </m:oMath>
      <w:r w:rsidR="008C5838">
        <w:rPr>
          <w:rFonts w:cs="Courier New"/>
          <w:lang w:val="de-DE"/>
        </w:rPr>
        <w:t xml:space="preserve"> zum Ausgangspunkt verstanden. Diese Methode haben wir auf ein verrauschtes Bild angewandt, indem wir die Grauwerte der Pixel als zweidimensionale Matrix aufgefasst haben.</w:t>
      </w:r>
    </w:p>
    <w:p w14:paraId="03DCEEAB" w14:textId="77777777" w:rsidR="00E62E86" w:rsidRDefault="00E62E86" w:rsidP="002E3559">
      <w:pPr>
        <w:pStyle w:val="NoSpacing"/>
        <w:rPr>
          <w:rFonts w:cs="Courier New"/>
          <w:lang w:val="de-DE"/>
        </w:rPr>
      </w:pPr>
    </w:p>
    <w:p w14:paraId="34170B4F"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smooth2 &lt;- function(vals,k){</w:t>
      </w:r>
    </w:p>
    <w:p w14:paraId="5648F0DE"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uniI &lt;- 0</w:t>
      </w:r>
    </w:p>
    <w:p w14:paraId="474D4A37"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uniJ &lt;- 0</w:t>
      </w:r>
    </w:p>
    <w:p w14:paraId="250CFC2C" w14:textId="77777777" w:rsidR="00F306B5" w:rsidRPr="00E62E86" w:rsidRDefault="003E28D5" w:rsidP="003E28D5">
      <w:pPr>
        <w:pStyle w:val="NoSpacing"/>
        <w:rPr>
          <w:rFonts w:ascii="Courier New" w:hAnsi="Courier New" w:cs="Courier New"/>
        </w:rPr>
      </w:pPr>
      <w:r w:rsidRPr="00E62E86">
        <w:rPr>
          <w:rFonts w:ascii="Courier New" w:hAnsi="Courier New" w:cs="Courier New"/>
        </w:rPr>
        <w:t xml:space="preserve">  </w:t>
      </w:r>
    </w:p>
    <w:p w14:paraId="7B250A73" w14:textId="4D16DB70" w:rsidR="003E28D5" w:rsidRPr="00E62E86" w:rsidRDefault="00F306B5" w:rsidP="003E28D5">
      <w:pPr>
        <w:pStyle w:val="NoSpacing"/>
        <w:rPr>
          <w:rFonts w:ascii="Courier New" w:hAnsi="Courier New" w:cs="Courier New"/>
        </w:rPr>
      </w:pPr>
      <w:r w:rsidRPr="00E62E86">
        <w:rPr>
          <w:rFonts w:ascii="Courier New" w:hAnsi="Courier New" w:cs="Courier New"/>
        </w:rPr>
        <w:t xml:space="preserve">  </w:t>
      </w:r>
      <w:r w:rsidR="003E28D5" w:rsidRPr="00E62E86">
        <w:rPr>
          <w:rFonts w:ascii="Courier New" w:hAnsi="Courier New" w:cs="Courier New"/>
        </w:rPr>
        <w:t>for(i in -k:k){</w:t>
      </w:r>
    </w:p>
    <w:p w14:paraId="570EE240"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for(j in -k:k){</w:t>
      </w:r>
    </w:p>
    <w:p w14:paraId="710A907B" w14:textId="074EB06B" w:rsidR="003E28D5" w:rsidRPr="00E62E86" w:rsidRDefault="00F306B5" w:rsidP="003E28D5">
      <w:pPr>
        <w:pStyle w:val="NoSpacing"/>
        <w:rPr>
          <w:rFonts w:ascii="Courier New" w:hAnsi="Courier New" w:cs="Courier New"/>
        </w:rPr>
      </w:pPr>
      <w:r w:rsidRPr="00E62E86">
        <w:rPr>
          <w:rFonts w:ascii="Courier New" w:hAnsi="Courier New" w:cs="Courier New"/>
        </w:rPr>
        <w:t xml:space="preserve">      len &lt;- </w:t>
      </w:r>
      <w:r w:rsidR="003E28D5" w:rsidRPr="00E62E86">
        <w:rPr>
          <w:rFonts w:ascii="Courier New" w:hAnsi="Courier New" w:cs="Courier New"/>
        </w:rPr>
        <w:t>norm(c(i,j), type="2")</w:t>
      </w:r>
    </w:p>
    <w:p w14:paraId="3D55B9B7" w14:textId="439E2F50" w:rsidR="003E28D5" w:rsidRPr="00E62E86" w:rsidRDefault="00F306B5" w:rsidP="003E28D5">
      <w:pPr>
        <w:pStyle w:val="NoSpacing"/>
        <w:rPr>
          <w:rFonts w:ascii="Courier New" w:hAnsi="Courier New" w:cs="Courier New"/>
        </w:rPr>
      </w:pPr>
      <w:r w:rsidRPr="00E62E86">
        <w:rPr>
          <w:rFonts w:ascii="Courier New" w:hAnsi="Courier New" w:cs="Courier New"/>
        </w:rPr>
        <w:t xml:space="preserve">      if(len</w:t>
      </w:r>
      <w:r w:rsidR="003E28D5" w:rsidRPr="00E62E86">
        <w:rPr>
          <w:rFonts w:ascii="Courier New" w:hAnsi="Courier New" w:cs="Courier New"/>
        </w:rPr>
        <w:t xml:space="preserve"> &lt;= k &amp;&amp; len &gt; 0)</w:t>
      </w:r>
    </w:p>
    <w:p w14:paraId="780F83D2" w14:textId="29A877C6" w:rsidR="003E28D5" w:rsidRPr="00E62E86" w:rsidRDefault="00F306B5" w:rsidP="00F306B5">
      <w:pPr>
        <w:pStyle w:val="NoSpacing"/>
        <w:rPr>
          <w:rFonts w:ascii="Courier New" w:hAnsi="Courier New" w:cs="Courier New"/>
        </w:rPr>
      </w:pPr>
      <w:r w:rsidRPr="00E62E86">
        <w:rPr>
          <w:rFonts w:ascii="Courier New" w:hAnsi="Courier New" w:cs="Courier New"/>
        </w:rPr>
        <w:t xml:space="preserve">      {</w:t>
      </w:r>
    </w:p>
    <w:p w14:paraId="06410F0C"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uniI &lt;- c(uniI, i)</w:t>
      </w:r>
    </w:p>
    <w:p w14:paraId="08EAE74D"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uniJ &lt;- c(uniJ, j)</w:t>
      </w:r>
    </w:p>
    <w:p w14:paraId="36B82155"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w:t>
      </w:r>
    </w:p>
    <w:p w14:paraId="50E381BC"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w:t>
      </w:r>
    </w:p>
    <w:p w14:paraId="48D71A95" w14:textId="76817AF3" w:rsidR="003E28D5" w:rsidRPr="00E62E86" w:rsidRDefault="00F306B5" w:rsidP="003E28D5">
      <w:pPr>
        <w:pStyle w:val="NoSpacing"/>
        <w:rPr>
          <w:rFonts w:ascii="Courier New" w:hAnsi="Courier New" w:cs="Courier New"/>
        </w:rPr>
      </w:pPr>
      <w:r w:rsidRPr="00E62E86">
        <w:rPr>
          <w:rFonts w:ascii="Courier New" w:hAnsi="Courier New" w:cs="Courier New"/>
        </w:rPr>
        <w:t xml:space="preserve">  }</w:t>
      </w:r>
    </w:p>
    <w:p w14:paraId="5B7367FB" w14:textId="77777777" w:rsidR="00F306B5" w:rsidRPr="00E62E86" w:rsidRDefault="003E28D5" w:rsidP="003E28D5">
      <w:pPr>
        <w:pStyle w:val="NoSpacing"/>
        <w:rPr>
          <w:rFonts w:ascii="Courier New" w:hAnsi="Courier New" w:cs="Courier New"/>
        </w:rPr>
      </w:pPr>
      <w:r w:rsidRPr="00E62E86">
        <w:rPr>
          <w:rFonts w:ascii="Courier New" w:hAnsi="Courier New" w:cs="Courier New"/>
        </w:rPr>
        <w:t xml:space="preserve"> </w:t>
      </w:r>
    </w:p>
    <w:p w14:paraId="7F23AD87" w14:textId="75690204"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newVals &lt;- matrix(nrow = dim(vals)[1], ncol = dim(vals)[2])</w:t>
      </w:r>
    </w:p>
    <w:p w14:paraId="16C5075C"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w:t>
      </w:r>
    </w:p>
    <w:p w14:paraId="7538B003" w14:textId="29F10702" w:rsidR="003E28D5" w:rsidRPr="00E62E86" w:rsidRDefault="00F306B5" w:rsidP="003E28D5">
      <w:pPr>
        <w:pStyle w:val="NoSpacing"/>
        <w:rPr>
          <w:rFonts w:ascii="Courier New" w:hAnsi="Courier New" w:cs="Courier New"/>
        </w:rPr>
      </w:pPr>
      <w:r w:rsidRPr="00E62E86">
        <w:rPr>
          <w:rFonts w:ascii="Courier New" w:hAnsi="Courier New" w:cs="Courier New"/>
        </w:rPr>
        <w:t xml:space="preserve">  for(i in 1:dim(vals)[1])</w:t>
      </w:r>
      <w:r w:rsidR="003E28D5" w:rsidRPr="00E62E86">
        <w:rPr>
          <w:rFonts w:ascii="Courier New" w:hAnsi="Courier New" w:cs="Courier New"/>
        </w:rPr>
        <w:t>{</w:t>
      </w:r>
    </w:p>
    <w:p w14:paraId="20FACBF2" w14:textId="40B2336F"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for(j in 1:dim(vals)[2]){</w:t>
      </w:r>
    </w:p>
    <w:p w14:paraId="506EBAA9"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circleI &lt;- uniI+i</w:t>
      </w:r>
    </w:p>
    <w:p w14:paraId="42FBC4A1"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circleJ &lt;- uniJ+j</w:t>
      </w:r>
    </w:p>
    <w:p w14:paraId="4FB32928" w14:textId="77777777" w:rsidR="003E28D5" w:rsidRPr="00E62E86" w:rsidRDefault="003E28D5" w:rsidP="003E28D5">
      <w:pPr>
        <w:pStyle w:val="NoSpacing"/>
        <w:rPr>
          <w:rFonts w:ascii="Courier New" w:hAnsi="Courier New" w:cs="Courier New"/>
        </w:rPr>
      </w:pPr>
      <w:r w:rsidRPr="00E62E86">
        <w:rPr>
          <w:rFonts w:ascii="Courier New" w:hAnsi="Courier New" w:cs="Courier New"/>
        </w:rPr>
        <w:lastRenderedPageBreak/>
        <w:t xml:space="preserve">      list &lt;- numeric(0)</w:t>
      </w:r>
    </w:p>
    <w:p w14:paraId="273EC71D"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w:t>
      </w:r>
    </w:p>
    <w:p w14:paraId="1C892541" w14:textId="1ADDCD92"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w:t>
      </w:r>
      <w:r w:rsidR="00F306B5" w:rsidRPr="00E62E86">
        <w:rPr>
          <w:rFonts w:ascii="Courier New" w:hAnsi="Courier New" w:cs="Courier New"/>
        </w:rPr>
        <w:t xml:space="preserve">    for(k in 1:length(circleI))</w:t>
      </w:r>
      <w:r w:rsidRPr="00E62E86">
        <w:rPr>
          <w:rFonts w:ascii="Courier New" w:hAnsi="Courier New" w:cs="Courier New"/>
        </w:rPr>
        <w:t>{</w:t>
      </w:r>
    </w:p>
    <w:p w14:paraId="0CC1AD30" w14:textId="77777777" w:rsidR="00E62E86" w:rsidRDefault="003E28D5" w:rsidP="00E62E86">
      <w:pPr>
        <w:pStyle w:val="NoSpacing"/>
        <w:rPr>
          <w:rFonts w:ascii="Courier New" w:hAnsi="Courier New" w:cs="Courier New"/>
        </w:rPr>
      </w:pPr>
      <w:r w:rsidRPr="00E62E86">
        <w:rPr>
          <w:rFonts w:ascii="Courier New" w:hAnsi="Courier New" w:cs="Courier New"/>
        </w:rPr>
        <w:t xml:space="preserve">        if(circleI[k]&gt;0 &amp;&amp; circleJ[k]&gt;0 &amp;&amp; </w:t>
      </w:r>
      <w:r>
        <w:rPr>
          <w:rFonts w:ascii="Courier New" w:hAnsi="Courier New" w:cs="Courier New"/>
        </w:rPr>
        <w:t xml:space="preserve">circleI[k]&lt;=dim(vals)[1] </w:t>
      </w:r>
    </w:p>
    <w:p w14:paraId="5466E0D0" w14:textId="7D1DBA2A" w:rsidR="003E28D5" w:rsidRPr="00E62E86" w:rsidRDefault="003E28D5" w:rsidP="00E62E86">
      <w:pPr>
        <w:pStyle w:val="NoSpacing"/>
        <w:ind w:left="1416" w:firstLine="708"/>
        <w:rPr>
          <w:rFonts w:ascii="Courier New" w:hAnsi="Courier New" w:cs="Courier New"/>
        </w:rPr>
      </w:pPr>
      <w:r>
        <w:rPr>
          <w:rFonts w:ascii="Courier New" w:hAnsi="Courier New" w:cs="Courier New"/>
        </w:rPr>
        <w:t xml:space="preserve">&amp;&amp; </w:t>
      </w:r>
      <w:r w:rsidRPr="00E62E86">
        <w:rPr>
          <w:rFonts w:ascii="Courier New" w:hAnsi="Courier New" w:cs="Courier New"/>
        </w:rPr>
        <w:t>circleJ[k]&lt;=dim(vals)[2]){</w:t>
      </w:r>
    </w:p>
    <w:p w14:paraId="09CB803B"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list &lt;- c(list,vals[circleI[k],circleJ[k]])</w:t>
      </w:r>
    </w:p>
    <w:p w14:paraId="5F0303CA"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w:t>
      </w:r>
    </w:p>
    <w:p w14:paraId="11B54A9B"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w:t>
      </w:r>
    </w:p>
    <w:p w14:paraId="72FBD733" w14:textId="77777777" w:rsidR="003E28D5" w:rsidRPr="00E62E86" w:rsidRDefault="003E28D5" w:rsidP="003E28D5">
      <w:pPr>
        <w:pStyle w:val="NoSpacing"/>
        <w:rPr>
          <w:rFonts w:ascii="Courier New" w:hAnsi="Courier New" w:cs="Courier New"/>
        </w:rPr>
      </w:pPr>
      <w:r w:rsidRPr="00E62E86">
        <w:rPr>
          <w:rFonts w:ascii="Courier New" w:hAnsi="Courier New" w:cs="Courier New"/>
        </w:rPr>
        <w:t xml:space="preserve">      newVals[i,j] &lt;- mean(list)</w:t>
      </w:r>
    </w:p>
    <w:p w14:paraId="427BB6E3" w14:textId="77777777" w:rsidR="003E28D5" w:rsidRPr="00E62E86" w:rsidRDefault="003E28D5" w:rsidP="003E28D5">
      <w:pPr>
        <w:pStyle w:val="NoSpacing"/>
        <w:rPr>
          <w:rFonts w:ascii="Courier New" w:hAnsi="Courier New" w:cs="Courier New"/>
          <w:lang w:val="de-DE"/>
        </w:rPr>
      </w:pPr>
      <w:r w:rsidRPr="00E62E86">
        <w:rPr>
          <w:rFonts w:ascii="Courier New" w:hAnsi="Courier New" w:cs="Courier New"/>
        </w:rPr>
        <w:t xml:space="preserve">    </w:t>
      </w:r>
      <w:r w:rsidRPr="00E62E86">
        <w:rPr>
          <w:rFonts w:ascii="Courier New" w:hAnsi="Courier New" w:cs="Courier New"/>
          <w:lang w:val="de-DE"/>
        </w:rPr>
        <w:t>}</w:t>
      </w:r>
    </w:p>
    <w:p w14:paraId="1F2409F1" w14:textId="77777777" w:rsidR="003E28D5" w:rsidRPr="00E62E86" w:rsidRDefault="003E28D5" w:rsidP="003E28D5">
      <w:pPr>
        <w:pStyle w:val="NoSpacing"/>
        <w:rPr>
          <w:rFonts w:ascii="Courier New" w:hAnsi="Courier New" w:cs="Courier New"/>
          <w:lang w:val="de-DE"/>
        </w:rPr>
      </w:pPr>
      <w:r w:rsidRPr="00E62E86">
        <w:rPr>
          <w:rFonts w:ascii="Courier New" w:hAnsi="Courier New" w:cs="Courier New"/>
          <w:lang w:val="de-DE"/>
        </w:rPr>
        <w:t xml:space="preserve">  }</w:t>
      </w:r>
    </w:p>
    <w:p w14:paraId="449E3678" w14:textId="77777777" w:rsidR="003E28D5" w:rsidRPr="00E62E86" w:rsidRDefault="003E28D5" w:rsidP="003E28D5">
      <w:pPr>
        <w:pStyle w:val="NoSpacing"/>
        <w:rPr>
          <w:rFonts w:ascii="Courier New" w:hAnsi="Courier New" w:cs="Courier New"/>
          <w:lang w:val="de-DE"/>
        </w:rPr>
      </w:pPr>
      <w:r w:rsidRPr="00E62E86">
        <w:rPr>
          <w:rFonts w:ascii="Courier New" w:hAnsi="Courier New" w:cs="Courier New"/>
          <w:lang w:val="de-DE"/>
        </w:rPr>
        <w:t xml:space="preserve">  newVals</w:t>
      </w:r>
    </w:p>
    <w:p w14:paraId="1C23E848" w14:textId="049C8438" w:rsidR="003E28D5" w:rsidRPr="00E62E86" w:rsidRDefault="003E28D5" w:rsidP="003E28D5">
      <w:pPr>
        <w:pStyle w:val="NoSpacing"/>
        <w:rPr>
          <w:rFonts w:ascii="Courier New" w:hAnsi="Courier New" w:cs="Courier New"/>
          <w:lang w:val="de-DE"/>
        </w:rPr>
      </w:pPr>
      <w:r w:rsidRPr="00E62E86">
        <w:rPr>
          <w:rFonts w:ascii="Courier New" w:hAnsi="Courier New" w:cs="Courier New"/>
          <w:lang w:val="de-DE"/>
        </w:rPr>
        <w:t>}</w:t>
      </w:r>
    </w:p>
    <w:p w14:paraId="63EA0F87" w14:textId="77777777" w:rsidR="00EB0A4A" w:rsidRDefault="00EB0A4A">
      <w:pPr>
        <w:rPr>
          <w:rFonts w:asciiTheme="majorHAnsi" w:eastAsiaTheme="majorEastAsia" w:hAnsiTheme="majorHAnsi" w:cstheme="majorBidi"/>
          <w:b/>
          <w:bCs/>
          <w:smallCaps/>
          <w:color w:val="000000" w:themeColor="text1"/>
          <w:sz w:val="36"/>
          <w:szCs w:val="36"/>
          <w:lang w:val="de-DE"/>
        </w:rPr>
      </w:pPr>
      <w:r>
        <w:rPr>
          <w:lang w:val="de-DE"/>
        </w:rPr>
        <w:br w:type="page"/>
      </w:r>
    </w:p>
    <w:p w14:paraId="40BDA9D9" w14:textId="58F902B7" w:rsidR="009D4161" w:rsidRDefault="009D4161" w:rsidP="00B84B61">
      <w:pPr>
        <w:pStyle w:val="Heading1"/>
        <w:rPr>
          <w:lang w:val="de-DE"/>
        </w:rPr>
      </w:pPr>
      <w:r w:rsidRPr="001C69E1">
        <w:rPr>
          <w:lang w:val="de-DE"/>
        </w:rPr>
        <w:lastRenderedPageBreak/>
        <w:t>Diskussion und Auswertung</w:t>
      </w:r>
    </w:p>
    <w:p w14:paraId="3F9EFF76" w14:textId="102F804C" w:rsidR="00AF0A73" w:rsidRDefault="000F38B8" w:rsidP="00AF0A73">
      <w:pPr>
        <w:rPr>
          <w:lang w:val="de-DE"/>
        </w:rPr>
      </w:pPr>
      <w:r>
        <w:rPr>
          <w:lang w:val="de-DE"/>
        </w:rPr>
        <w:t xml:space="preserve">Die uns vorliegenden Daten aus der Datei snowfall.txt haben wir eingelesen und aufgearbeitet. Dafür haben wir die empirische Verteilungsfunktion </w:t>
      </w:r>
      <w:r w:rsidR="00D74E01">
        <w:rPr>
          <w:lang w:val="de-DE"/>
        </w:rPr>
        <w:t>und ein Histogramm erstellt (siehe Abb. 1 und 2).</w:t>
      </w:r>
    </w:p>
    <w:p w14:paraId="6E56BA21" w14:textId="2F06048F" w:rsidR="00D74E01" w:rsidRDefault="00D74E01" w:rsidP="00AF0A73">
      <w:pPr>
        <w:rPr>
          <w:lang w:val="de-DE"/>
        </w:rPr>
      </w:pPr>
      <w:r>
        <w:rPr>
          <w:lang w:val="de-DE"/>
        </w:rPr>
        <w:t>Aufgrund des Histogramms vermuten wir, dass die gegebene Verteilung zu unseren Daten 3 Moden besitzt, da sich eine Häufung von Werten in 3 Bereichen erkennbar ist. Diese Vermutung ist auch an der empirischen Verteilungsfunktion erkennbar, da die Steigung dieser in den gleichen Bereichen abflacht.</w:t>
      </w:r>
    </w:p>
    <w:p w14:paraId="2A3E31B7" w14:textId="1F14B0C8" w:rsidR="00D74E01" w:rsidRDefault="001F06A4" w:rsidP="00AF0A73">
      <w:pPr>
        <w:rPr>
          <w:lang w:val="de-DE"/>
        </w:rPr>
      </w:pPr>
      <w:r>
        <w:rPr>
          <w:lang w:val="de-DE"/>
        </w:rPr>
        <w:t>Zudem lässt uns das Histogramm vermuten, dass die Verteilung leicht linksschief, also nahezu symmetrisch ist.</w:t>
      </w:r>
    </w:p>
    <w:p w14:paraId="3F2239EB" w14:textId="2D0ACE66" w:rsidR="006919FA" w:rsidRDefault="006919FA" w:rsidP="00AF0A73">
      <w:pPr>
        <w:rPr>
          <w:lang w:val="de-DE"/>
        </w:rPr>
      </w:pPr>
      <w:r>
        <w:rPr>
          <w:lang w:val="de-DE"/>
        </w:rPr>
        <w:t>Anschließend haben wir dem Histogramm Kerndichteschätzer mit Epanechnikovkern und Gaußkern hinzugefügt. Als Bandweiten nutzten wir 3, 5 und den Standardwert. Die Kerndichteschätzer bestätigen unsere Vermutung. Das Ergebnis lässt darauf schließen, dass die Bandweite 3 die beste Schätzung ist.</w:t>
      </w:r>
    </w:p>
    <w:p w14:paraId="795803D2" w14:textId="714470EE" w:rsidR="006B5259" w:rsidRDefault="006B5259" w:rsidP="00AF0A73">
      <w:pPr>
        <w:rPr>
          <w:lang w:val="de-DE"/>
        </w:rPr>
      </w:pPr>
      <w:r>
        <w:rPr>
          <w:lang w:val="de-DE"/>
        </w:rPr>
        <w:t xml:space="preserve">Betrachten wir jedoch den Shapiro-Wilk-Tests auf Normalverteilung, so liefert dieser keine signifikanten Ergebnisse die Normalverteilungshypothese zu verwerfen, da </w:t>
      </w:r>
      <m:oMath>
        <m:r>
          <w:rPr>
            <w:rFonts w:ascii="Cambria Math" w:hAnsi="Cambria Math"/>
            <w:lang w:val="de-DE"/>
          </w:rPr>
          <m:t>p≈0.5597</m:t>
        </m:r>
      </m:oMath>
      <w:r>
        <w:rPr>
          <w:lang w:val="de-DE"/>
        </w:rPr>
        <w:t>.</w:t>
      </w:r>
    </w:p>
    <w:p w14:paraId="7E8AEC37" w14:textId="62D12D56" w:rsidR="00AC06B5" w:rsidRDefault="00EB0A4A" w:rsidP="00AF0A73">
      <w:pPr>
        <w:rPr>
          <w:lang w:val="de-DE"/>
        </w:rPr>
      </w:pPr>
      <w:r>
        <w:rPr>
          <w:lang w:val="de-DE"/>
        </w:rPr>
        <w:t xml:space="preserve">Im zweiten Teil glätten wir verrauschte Daten in Form eines Vektors mit Hilfe eines Schätzers ähnlich dem Nadaraya-Watson-Schätzer. </w:t>
      </w:r>
      <w:r w:rsidR="00A61316">
        <w:rPr>
          <w:lang w:val="de-DE"/>
        </w:rPr>
        <w:t xml:space="preserve">Auf die </w:t>
      </w:r>
      <w:r w:rsidR="00AC06B5">
        <w:rPr>
          <w:lang w:val="de-DE"/>
        </w:rPr>
        <w:t>uns vorliegenden Daten</w:t>
      </w:r>
      <w:r w:rsidR="00A61316">
        <w:rPr>
          <w:lang w:val="de-DE"/>
        </w:rPr>
        <w:t xml:space="preserve"> aus der Datei noisysignal.txt</w:t>
      </w:r>
      <w:r w:rsidR="00AC06B5">
        <w:rPr>
          <w:lang w:val="de-DE"/>
        </w:rPr>
        <w:t xml:space="preserve"> haben wir </w:t>
      </w:r>
      <w:r w:rsidR="00A61316">
        <w:rPr>
          <w:lang w:val="de-DE"/>
        </w:rPr>
        <w:t xml:space="preserve">unsere Methode zur Glättung angewandt mit einer Bandweite von 5. Das Ergebnis haben wir in den Abbildungen </w:t>
      </w:r>
      <w:r w:rsidR="0017769E">
        <w:rPr>
          <w:lang w:val="de-DE"/>
        </w:rPr>
        <w:t>5</w:t>
      </w:r>
      <w:r w:rsidR="00A61316">
        <w:rPr>
          <w:lang w:val="de-DE"/>
        </w:rPr>
        <w:t xml:space="preserve"> veranschaulicht.</w:t>
      </w:r>
      <w:r w:rsidR="009E47C7">
        <w:rPr>
          <w:lang w:val="de-DE"/>
        </w:rPr>
        <w:t xml:space="preserve"> </w:t>
      </w:r>
      <w:r w:rsidR="00A9158C">
        <w:rPr>
          <w:lang w:val="de-DE"/>
        </w:rPr>
        <w:t xml:space="preserve">Als vergleich sieht man in Abbildung 4 die verrauchten Daten. </w:t>
      </w:r>
      <w:r w:rsidR="009E47C7">
        <w:rPr>
          <w:lang w:val="de-DE"/>
        </w:rPr>
        <w:t xml:space="preserve">Wie man sieht, </w:t>
      </w:r>
      <w:r w:rsidR="00F94E21">
        <w:rPr>
          <w:lang w:val="de-DE"/>
        </w:rPr>
        <w:t>konnten</w:t>
      </w:r>
      <w:r w:rsidR="009E47C7">
        <w:rPr>
          <w:lang w:val="de-DE"/>
        </w:rPr>
        <w:t xml:space="preserve"> wir die unsortiert wirkende Punktewolke in eine geglättete Kurve </w:t>
      </w:r>
      <w:r w:rsidR="00F94E21">
        <w:rPr>
          <w:lang w:val="de-DE"/>
        </w:rPr>
        <w:t>umgewandeln</w:t>
      </w:r>
      <w:r w:rsidR="009E47C7">
        <w:rPr>
          <w:lang w:val="de-DE"/>
        </w:rPr>
        <w:t>.</w:t>
      </w:r>
    </w:p>
    <w:p w14:paraId="5C6CAD0D" w14:textId="7993C2E7" w:rsidR="0077307D" w:rsidRPr="00AF0A73" w:rsidRDefault="009E47C7" w:rsidP="00AF0A73">
      <w:pPr>
        <w:rPr>
          <w:lang w:val="de-DE"/>
        </w:rPr>
      </w:pPr>
      <w:r>
        <w:rPr>
          <w:lang w:val="de-DE"/>
        </w:rPr>
        <w:t>Des Weiteren lag uns ein verrauschtes Schwarzweißbild vor</w:t>
      </w:r>
      <w:r w:rsidR="00726A6F">
        <w:rPr>
          <w:lang w:val="de-DE"/>
        </w:rPr>
        <w:t xml:space="preserve"> (siehe Abbildung </w:t>
      </w:r>
      <w:r w:rsidR="00956489">
        <w:rPr>
          <w:lang w:val="de-DE"/>
        </w:rPr>
        <w:t>7</w:t>
      </w:r>
      <w:r w:rsidR="00726A6F">
        <w:rPr>
          <w:lang w:val="de-DE"/>
        </w:rPr>
        <w:t>)</w:t>
      </w:r>
      <w:r>
        <w:rPr>
          <w:lang w:val="de-DE"/>
        </w:rPr>
        <w:t xml:space="preserve">. Dieses haben wir zunächst in eine Matrix umgewandelt, wobei diese die Graustufen der jeweiligen Pixel als Einträge enthält. Auf diese verrauschten Daten haben wir unsere erweiterte Implementierung des Glättungsverfahrens angewandt mit Bandbreiten 2, 3, 5 und 8. Man sieht, dass das Bild mit steigender Bandbreite zwar deutlicher wird, aber auch verschwommener. </w:t>
      </w:r>
      <w:r w:rsidR="004E2B5C">
        <w:rPr>
          <w:lang w:val="de-DE"/>
        </w:rPr>
        <w:t>Die geglätteten Bilder haben wir in Abbildung</w:t>
      </w:r>
      <w:r w:rsidR="00E15F0C">
        <w:rPr>
          <w:lang w:val="de-DE"/>
        </w:rPr>
        <w:t xml:space="preserve"> </w:t>
      </w:r>
      <w:r w:rsidR="00956489">
        <w:rPr>
          <w:lang w:val="de-DE"/>
        </w:rPr>
        <w:t>8</w:t>
      </w:r>
      <w:r w:rsidR="004E2B5C">
        <w:rPr>
          <w:lang w:val="de-DE"/>
        </w:rPr>
        <w:t xml:space="preserve"> </w:t>
      </w:r>
      <w:r w:rsidR="00667442">
        <w:rPr>
          <w:lang w:val="de-DE"/>
        </w:rPr>
        <w:t>bis</w:t>
      </w:r>
      <w:r w:rsidR="00E15F0C">
        <w:rPr>
          <w:lang w:val="de-DE"/>
        </w:rPr>
        <w:t xml:space="preserve"> </w:t>
      </w:r>
      <w:r w:rsidR="00956489">
        <w:rPr>
          <w:lang w:val="de-DE"/>
        </w:rPr>
        <w:t>14</w:t>
      </w:r>
      <w:r w:rsidR="00667442">
        <w:rPr>
          <w:lang w:val="de-DE"/>
        </w:rPr>
        <w:t xml:space="preserve"> </w:t>
      </w:r>
      <w:r w:rsidR="004E2B5C">
        <w:rPr>
          <w:lang w:val="de-DE"/>
        </w:rPr>
        <w:t>dargestellt.</w:t>
      </w:r>
      <w:r w:rsidR="0077307D">
        <w:rPr>
          <w:lang w:val="de-DE"/>
        </w:rPr>
        <w:t xml:space="preserve"> Dabei kann man deutlich erkennen, dass bei einem Radius von 2 und 3 das Bild noch undersmoothed vorliegt und bei 8 bereits oversmoothed.</w:t>
      </w:r>
      <w:r w:rsidR="00CA09CB">
        <w:rPr>
          <w:lang w:val="de-DE"/>
        </w:rPr>
        <w:t xml:space="preserve"> Das beste Ergebnis liefert unserer Meinung nach die Bandbreite 5 mit der euklidischen Norm, da Konturen noch deutlich erkennbar sind und das Bild nicht zu stark verschwommen ist.</w:t>
      </w:r>
    </w:p>
    <w:p w14:paraId="65121DF3" w14:textId="35FC6B66" w:rsidR="001C2A06" w:rsidRDefault="001C2A06" w:rsidP="001C2A06">
      <w:pPr>
        <w:pStyle w:val="Heading1"/>
        <w:numPr>
          <w:ilvl w:val="0"/>
          <w:numId w:val="0"/>
        </w:numPr>
        <w:pBdr>
          <w:bottom w:val="single" w:sz="4" w:space="0" w:color="595959" w:themeColor="text1" w:themeTint="A6"/>
        </w:pBdr>
        <w:ind w:left="432" w:hanging="432"/>
        <w:rPr>
          <w:b w:val="0"/>
          <w:bCs w:val="0"/>
          <w:smallCaps w:val="0"/>
          <w:lang w:val="de-DE"/>
        </w:rPr>
      </w:pPr>
      <w:r>
        <w:rPr>
          <w:lang w:val="de-DE"/>
        </w:rPr>
        <w:br w:type="page"/>
      </w:r>
    </w:p>
    <w:p w14:paraId="33B20206" w14:textId="693AA300" w:rsidR="001C2A06" w:rsidRDefault="009D4161" w:rsidP="00A05DDB">
      <w:pPr>
        <w:pStyle w:val="Heading1"/>
        <w:pBdr>
          <w:bottom w:val="single" w:sz="4" w:space="0" w:color="595959" w:themeColor="text1" w:themeTint="A6"/>
        </w:pBdr>
        <w:rPr>
          <w:lang w:val="de-DE"/>
        </w:rPr>
      </w:pPr>
      <w:r w:rsidRPr="00304A96">
        <w:rPr>
          <w:lang w:val="de-DE"/>
        </w:rPr>
        <w:lastRenderedPageBreak/>
        <w:t>Anlagen</w:t>
      </w:r>
    </w:p>
    <w:p w14:paraId="7A8A7AD2" w14:textId="641DA8A8" w:rsidR="001C2A06" w:rsidRDefault="00E659EC" w:rsidP="001C2A06">
      <w:pPr>
        <w:rPr>
          <w:rFonts w:asciiTheme="majorHAnsi" w:eastAsiaTheme="majorEastAsia" w:hAnsiTheme="majorHAnsi" w:cstheme="majorBidi"/>
          <w:color w:val="000000" w:themeColor="text1"/>
          <w:sz w:val="36"/>
          <w:szCs w:val="36"/>
          <w:lang w:val="de-DE"/>
        </w:rPr>
      </w:pPr>
      <w:r>
        <w:rPr>
          <w:noProof/>
          <w:lang w:val="de-DE" w:eastAsia="de-DE"/>
        </w:rPr>
        <w:drawing>
          <wp:anchor distT="0" distB="0" distL="114300" distR="114300" simplePos="0" relativeHeight="251658243" behindDoc="1" locked="0" layoutInCell="1" allowOverlap="1" wp14:anchorId="14CA4BB1" wp14:editId="5354AA76">
            <wp:simplePos x="0" y="0"/>
            <wp:positionH relativeFrom="margin">
              <wp:posOffset>0</wp:posOffset>
            </wp:positionH>
            <wp:positionV relativeFrom="paragraph">
              <wp:posOffset>5312410</wp:posOffset>
            </wp:positionV>
            <wp:extent cx="3147695" cy="2488565"/>
            <wp:effectExtent l="0" t="0" r="0" b="6985"/>
            <wp:wrapNone/>
            <wp:docPr id="16" name="Picture 16" descr="C:\Users\Raphi\SkyDrive\BZQ III\Block 2 final\Smoothed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phi\SkyDrive\BZQ III\Block 2 final\SmoothedSig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695" cy="248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8254" behindDoc="1" locked="0" layoutInCell="1" allowOverlap="1" wp14:anchorId="1A27BD9E" wp14:editId="5CDA074B">
            <wp:simplePos x="0" y="0"/>
            <wp:positionH relativeFrom="margin">
              <wp:posOffset>0</wp:posOffset>
            </wp:positionH>
            <wp:positionV relativeFrom="paragraph">
              <wp:posOffset>2700655</wp:posOffset>
            </wp:positionV>
            <wp:extent cx="2797810" cy="2211705"/>
            <wp:effectExtent l="0" t="0" r="2540" b="0"/>
            <wp:wrapNone/>
            <wp:docPr id="14" name="Picture 14" descr="C:\Users\Raphi\SkyDrive\BZQ III\Block 2 final\Hist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phi\SkyDrive\BZQ III\Block 2 final\HistGaussi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2211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8255" behindDoc="1" locked="0" layoutInCell="1" allowOverlap="1" wp14:anchorId="76E44B08" wp14:editId="15EDBF8B">
            <wp:simplePos x="0" y="0"/>
            <wp:positionH relativeFrom="margin">
              <wp:posOffset>3143250</wp:posOffset>
            </wp:positionH>
            <wp:positionV relativeFrom="paragraph">
              <wp:posOffset>2700020</wp:posOffset>
            </wp:positionV>
            <wp:extent cx="2797175" cy="2211705"/>
            <wp:effectExtent l="0" t="0" r="3175" b="0"/>
            <wp:wrapNone/>
            <wp:docPr id="15" name="Picture 15" descr="C:\Users\Raphi\SkyDrive\BZQ III\Block 2 final\noisy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phi\SkyDrive\BZQ III\Block 2 final\noisysig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175" cy="2211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58259" behindDoc="1" locked="0" layoutInCell="1" allowOverlap="1" wp14:anchorId="402EB91E" wp14:editId="787D5699">
                <wp:simplePos x="0" y="0"/>
                <wp:positionH relativeFrom="column">
                  <wp:posOffset>0</wp:posOffset>
                </wp:positionH>
                <wp:positionV relativeFrom="paragraph">
                  <wp:posOffset>4912360</wp:posOffset>
                </wp:positionV>
                <wp:extent cx="279781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97810" cy="635"/>
                        </a:xfrm>
                        <a:prstGeom prst="rect">
                          <a:avLst/>
                        </a:prstGeom>
                        <a:solidFill>
                          <a:prstClr val="white"/>
                        </a:solidFill>
                        <a:ln>
                          <a:noFill/>
                        </a:ln>
                        <a:effectLst/>
                      </wps:spPr>
                      <wps:txbx>
                        <w:txbxContent>
                          <w:p w14:paraId="5B24F2C9" w14:textId="410E054C" w:rsidR="00651240" w:rsidRDefault="00651240" w:rsidP="00E659EC">
                            <w:pPr>
                              <w:pStyle w:val="Caption"/>
                            </w:pPr>
                            <w:r>
                              <w:t>Abbildung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2EB91E" id="_x0000_t202" coordsize="21600,21600" o:spt="202" path="m,l,21600r21600,l21600,xe">
                <v:stroke joinstyle="miter"/>
                <v:path gradientshapeok="t" o:connecttype="rect"/>
              </v:shapetype>
              <v:shape id="Text Box 19" o:spid="_x0000_s1026" type="#_x0000_t202" style="position:absolute;margin-left:0;margin-top:386.8pt;width:220.3pt;height:.05pt;z-index:-2516582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" stroked="f">
                <v:textbox style="mso-fit-shape-to-text:t" inset="0,0,0,0">
                  <w:txbxContent>
                    <w:p w14:paraId="5B24F2C9" w14:textId="410E054C" w:rsidR="00651240" w:rsidRDefault="00651240" w:rsidP="00E659EC">
                      <w:pPr>
                        <w:pStyle w:val="Caption"/>
                      </w:pPr>
                      <w:r>
                        <w:t>Abbildung 3</w:t>
                      </w:r>
                    </w:p>
                  </w:txbxContent>
                </v:textbox>
              </v:shape>
            </w:pict>
          </mc:Fallback>
        </mc:AlternateContent>
      </w:r>
      <w:r>
        <w:rPr>
          <w:noProof/>
          <w:lang w:val="de-DE" w:eastAsia="de-DE"/>
        </w:rPr>
        <mc:AlternateContent>
          <mc:Choice Requires="wps">
            <w:drawing>
              <wp:anchor distT="0" distB="0" distL="114300" distR="114300" simplePos="0" relativeHeight="251658260" behindDoc="1" locked="0" layoutInCell="1" allowOverlap="1" wp14:anchorId="1988B170" wp14:editId="7B702ACF">
                <wp:simplePos x="0" y="0"/>
                <wp:positionH relativeFrom="column">
                  <wp:posOffset>3143250</wp:posOffset>
                </wp:positionH>
                <wp:positionV relativeFrom="paragraph">
                  <wp:posOffset>4911725</wp:posOffset>
                </wp:positionV>
                <wp:extent cx="279717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97175" cy="635"/>
                        </a:xfrm>
                        <a:prstGeom prst="rect">
                          <a:avLst/>
                        </a:prstGeom>
                        <a:solidFill>
                          <a:prstClr val="white"/>
                        </a:solidFill>
                        <a:ln>
                          <a:noFill/>
                        </a:ln>
                        <a:effectLst/>
                      </wps:spPr>
                      <wps:txbx>
                        <w:txbxContent>
                          <w:p w14:paraId="41ECD642" w14:textId="349EC419" w:rsidR="00651240" w:rsidRDefault="00651240" w:rsidP="00E659EC">
                            <w:pPr>
                              <w:pStyle w:val="Caption"/>
                            </w:pPr>
                            <w:r>
                              <w:t>Abbildung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8B170" id="Text Box 20" o:spid="_x0000_s1027" type="#_x0000_t202" style="position:absolute;margin-left:247.5pt;margin-top:386.75pt;width:220.25pt;height:.05pt;z-index:-2516582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" stroked="f">
                <v:textbox style="mso-fit-shape-to-text:t" inset="0,0,0,0">
                  <w:txbxContent>
                    <w:p w14:paraId="41ECD642" w14:textId="349EC419" w:rsidR="00651240" w:rsidRDefault="00651240" w:rsidP="00E659EC">
                      <w:pPr>
                        <w:pStyle w:val="Caption"/>
                      </w:pPr>
                      <w:r>
                        <w:t>Abbildung 4</w:t>
                      </w:r>
                    </w:p>
                  </w:txbxContent>
                </v:textbox>
              </v:shape>
            </w:pict>
          </mc:Fallback>
        </mc:AlternateContent>
      </w:r>
      <w:r>
        <w:rPr>
          <w:noProof/>
          <w:lang w:val="de-DE" w:eastAsia="de-DE"/>
        </w:rPr>
        <mc:AlternateContent>
          <mc:Choice Requires="wps">
            <w:drawing>
              <wp:anchor distT="0" distB="0" distL="114300" distR="114300" simplePos="0" relativeHeight="251658261" behindDoc="1" locked="0" layoutInCell="1" allowOverlap="1" wp14:anchorId="265C758F" wp14:editId="60DC29EB">
                <wp:simplePos x="0" y="0"/>
                <wp:positionH relativeFrom="column">
                  <wp:posOffset>0</wp:posOffset>
                </wp:positionH>
                <wp:positionV relativeFrom="paragraph">
                  <wp:posOffset>7858125</wp:posOffset>
                </wp:positionV>
                <wp:extent cx="314769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147695" cy="635"/>
                        </a:xfrm>
                        <a:prstGeom prst="rect">
                          <a:avLst/>
                        </a:prstGeom>
                        <a:solidFill>
                          <a:prstClr val="white"/>
                        </a:solidFill>
                        <a:ln>
                          <a:noFill/>
                        </a:ln>
                        <a:effectLst/>
                      </wps:spPr>
                      <wps:txbx>
                        <w:txbxContent>
                          <w:p w14:paraId="0E711BFC" w14:textId="2768CAD6" w:rsidR="00651240" w:rsidRDefault="00651240" w:rsidP="00E659EC">
                            <w:pPr>
                              <w:pStyle w:val="Caption"/>
                            </w:pPr>
                            <w:r>
                              <w:t>Abbildung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C758F" id="Text Box 21" o:spid="_x0000_s1028" type="#_x0000_t202" style="position:absolute;margin-left:0;margin-top:618.75pt;width:247.85pt;height:.05pt;z-index:-2516582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" stroked="f">
                <v:textbox style="mso-fit-shape-to-text:t" inset="0,0,0,0">
                  <w:txbxContent>
                    <w:p w14:paraId="0E711BFC" w14:textId="2768CAD6" w:rsidR="00651240" w:rsidRDefault="00651240" w:rsidP="00E659EC">
                      <w:pPr>
                        <w:pStyle w:val="Caption"/>
                      </w:pPr>
                      <w:r>
                        <w:t>Abbildung 5</w:t>
                      </w:r>
                    </w:p>
                  </w:txbxContent>
                </v:textbox>
              </v:shape>
            </w:pict>
          </mc:Fallback>
        </mc:AlternateContent>
      </w:r>
      <w:r>
        <w:rPr>
          <w:noProof/>
          <w:lang w:val="de-DE" w:eastAsia="de-DE"/>
        </w:rPr>
        <mc:AlternateContent>
          <mc:Choice Requires="wps">
            <w:drawing>
              <wp:anchor distT="0" distB="0" distL="114300" distR="114300" simplePos="0" relativeHeight="251658262" behindDoc="1" locked="0" layoutInCell="1" allowOverlap="1" wp14:anchorId="35047D9D" wp14:editId="72747771">
                <wp:simplePos x="0" y="0"/>
                <wp:positionH relativeFrom="column">
                  <wp:posOffset>3444240</wp:posOffset>
                </wp:positionH>
                <wp:positionV relativeFrom="paragraph">
                  <wp:posOffset>7868285</wp:posOffset>
                </wp:positionV>
                <wp:extent cx="249936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a:effectLst/>
                      </wps:spPr>
                      <wps:txbx>
                        <w:txbxContent>
                          <w:p w14:paraId="073A09C5" w14:textId="2276C413" w:rsidR="00651240" w:rsidRDefault="00651240" w:rsidP="00E659EC">
                            <w:pPr>
                              <w:pStyle w:val="Caption"/>
                            </w:pPr>
                            <w:r>
                              <w:t>Abbildung 6 Ausgangsbild noisyimage.bmp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47D9D" id="Text Box 22" o:spid="_x0000_s1029" type="#_x0000_t202" style="position:absolute;margin-left:271.2pt;margin-top:619.55pt;width:196.8pt;height:.05pt;z-index:-2516582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uSNQIAAHQEAAAOAAAAZHJzL2Uyb0RvYy54bWysVE1v2zAMvQ/YfxB0X5yPLVi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" stroked="f">
                <v:textbox style="mso-fit-shape-to-text:t" inset="0,0,0,0">
                  <w:txbxContent>
                    <w:p w14:paraId="073A09C5" w14:textId="2276C413" w:rsidR="00651240" w:rsidRDefault="00651240" w:rsidP="00E659EC">
                      <w:pPr>
                        <w:pStyle w:val="Caption"/>
                      </w:pPr>
                      <w:r>
                        <w:t>Abbildung 6 Ausgangsbild noisyimage.bmp</w:t>
                      </w:r>
                    </w:p>
                  </w:txbxContent>
                </v:textbox>
              </v:shape>
            </w:pict>
          </mc:Fallback>
        </mc:AlternateContent>
      </w:r>
      <w:r w:rsidR="006825D5">
        <w:rPr>
          <w:noProof/>
          <w:lang w:val="de-DE" w:eastAsia="de-DE"/>
        </w:rPr>
        <w:drawing>
          <wp:anchor distT="0" distB="0" distL="114300" distR="114300" simplePos="0" relativeHeight="251658244" behindDoc="1" locked="0" layoutInCell="1" allowOverlap="1" wp14:anchorId="4CF08D4A" wp14:editId="2A6245EF">
            <wp:simplePos x="0" y="0"/>
            <wp:positionH relativeFrom="margin">
              <wp:posOffset>3444240</wp:posOffset>
            </wp:positionH>
            <wp:positionV relativeFrom="paragraph">
              <wp:posOffset>5314950</wp:posOffset>
            </wp:positionV>
            <wp:extent cx="2499360" cy="2496185"/>
            <wp:effectExtent l="0" t="0" r="0" b="0"/>
            <wp:wrapNone/>
            <wp:docPr id="13" name="Picture 13" descr="C:\Users\Raphi\SkyDrive\BZQ III\Block 2 final\noisy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phi\SkyDrive\BZQ III\Block 2 final\noisyimage.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9360" cy="2496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58258" behindDoc="1" locked="0" layoutInCell="1" allowOverlap="1" wp14:anchorId="1F197079" wp14:editId="22CEFD00">
                <wp:simplePos x="0" y="0"/>
                <wp:positionH relativeFrom="column">
                  <wp:posOffset>3124200</wp:posOffset>
                </wp:positionH>
                <wp:positionV relativeFrom="paragraph">
                  <wp:posOffset>2495550</wp:posOffset>
                </wp:positionV>
                <wp:extent cx="281559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15590" cy="635"/>
                        </a:xfrm>
                        <a:prstGeom prst="rect">
                          <a:avLst/>
                        </a:prstGeom>
                        <a:solidFill>
                          <a:prstClr val="white"/>
                        </a:solidFill>
                        <a:ln>
                          <a:noFill/>
                        </a:ln>
                        <a:effectLst/>
                      </wps:spPr>
                      <wps:txbx>
                        <w:txbxContent>
                          <w:p w14:paraId="65C056BC" w14:textId="7F506D63" w:rsidR="00651240" w:rsidRDefault="00651240" w:rsidP="00E659EC">
                            <w:pPr>
                              <w:pStyle w:val="Caption"/>
                            </w:pPr>
                            <w:r>
                              <w:t>Abbildung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7079" id="Text Box 18" o:spid="_x0000_s1030" type="#_x0000_t202" style="position:absolute;margin-left:246pt;margin-top:196.5pt;width:221.7pt;height:.05pt;z-index:-2516582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" stroked="f">
                <v:textbox style="mso-fit-shape-to-text:t" inset="0,0,0,0">
                  <w:txbxContent>
                    <w:p w14:paraId="65C056BC" w14:textId="7F506D63" w:rsidR="00651240" w:rsidRDefault="00651240" w:rsidP="00E659EC">
                      <w:pPr>
                        <w:pStyle w:val="Caption"/>
                      </w:pPr>
                      <w:r>
                        <w:t>Abbildung 2</w:t>
                      </w:r>
                    </w:p>
                  </w:txbxContent>
                </v:textbox>
              </v:shape>
            </w:pict>
          </mc:Fallback>
        </mc:AlternateContent>
      </w:r>
      <w:r w:rsidR="006825D5">
        <w:rPr>
          <w:noProof/>
          <w:lang w:val="de-DE" w:eastAsia="de-DE"/>
        </w:rPr>
        <w:drawing>
          <wp:anchor distT="0" distB="0" distL="114300" distR="114300" simplePos="0" relativeHeight="251658245" behindDoc="1" locked="0" layoutInCell="1" allowOverlap="1" wp14:anchorId="1BB790C7" wp14:editId="1721BD9D">
            <wp:simplePos x="0" y="0"/>
            <wp:positionH relativeFrom="margin">
              <wp:posOffset>3124200</wp:posOffset>
            </wp:positionH>
            <wp:positionV relativeFrom="paragraph">
              <wp:posOffset>212090</wp:posOffset>
            </wp:positionV>
            <wp:extent cx="2815590" cy="2226310"/>
            <wp:effectExtent l="0" t="0" r="3810" b="2540"/>
            <wp:wrapNone/>
            <wp:docPr id="7" name="Picture 7" descr="C:\Users\Raphi\SkyDrive\BZQ III\Block 2 final\HistEpanechnik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phi\SkyDrive\BZQ III\Block 2 final\HistEpanechniko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5590"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58257" behindDoc="1" locked="0" layoutInCell="1" allowOverlap="1" wp14:anchorId="28C811C4" wp14:editId="21A4F89A">
                <wp:simplePos x="0" y="0"/>
                <wp:positionH relativeFrom="column">
                  <wp:posOffset>0</wp:posOffset>
                </wp:positionH>
                <wp:positionV relativeFrom="paragraph">
                  <wp:posOffset>2499360</wp:posOffset>
                </wp:positionV>
                <wp:extent cx="281559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15590" cy="635"/>
                        </a:xfrm>
                        <a:prstGeom prst="rect">
                          <a:avLst/>
                        </a:prstGeom>
                        <a:solidFill>
                          <a:prstClr val="white"/>
                        </a:solidFill>
                        <a:ln>
                          <a:noFill/>
                        </a:ln>
                        <a:effectLst/>
                      </wps:spPr>
                      <wps:txbx>
                        <w:txbxContent>
                          <w:p w14:paraId="47EF8322" w14:textId="0F8A65F2" w:rsidR="00651240" w:rsidRDefault="00651240" w:rsidP="00E659EC">
                            <w:pPr>
                              <w:pStyle w:val="Caption"/>
                            </w:pPr>
                            <w:r>
                              <w:t>Abbildung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811C4" id="Text Box 1" o:spid="_x0000_s1031" type="#_x0000_t202" style="position:absolute;margin-left:0;margin-top:196.8pt;width:221.7pt;height:.05pt;z-index:-2516582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" stroked="f">
                <v:textbox style="mso-fit-shape-to-text:t" inset="0,0,0,0">
                  <w:txbxContent>
                    <w:p w14:paraId="47EF8322" w14:textId="0F8A65F2" w:rsidR="00651240" w:rsidRDefault="00651240" w:rsidP="00E659EC">
                      <w:pPr>
                        <w:pStyle w:val="Caption"/>
                      </w:pPr>
                      <w:r>
                        <w:t>Abbildung 1</w:t>
                      </w:r>
                    </w:p>
                  </w:txbxContent>
                </v:textbox>
              </v:shape>
            </w:pict>
          </mc:Fallback>
        </mc:AlternateContent>
      </w:r>
      <w:r w:rsidR="006825D5">
        <w:rPr>
          <w:noProof/>
          <w:lang w:val="de-DE" w:eastAsia="de-DE"/>
        </w:rPr>
        <w:drawing>
          <wp:anchor distT="0" distB="0" distL="114300" distR="114300" simplePos="0" relativeHeight="251658256" behindDoc="1" locked="0" layoutInCell="1" allowOverlap="1" wp14:anchorId="65D0CF88" wp14:editId="79860ECE">
            <wp:simplePos x="0" y="0"/>
            <wp:positionH relativeFrom="margin">
              <wp:align>left</wp:align>
            </wp:positionH>
            <wp:positionV relativeFrom="paragraph">
              <wp:posOffset>216204</wp:posOffset>
            </wp:positionV>
            <wp:extent cx="2815590" cy="2226310"/>
            <wp:effectExtent l="0" t="0" r="3810" b="2540"/>
            <wp:wrapNone/>
            <wp:docPr id="11" name="Picture 11" descr="C:\Users\Raphi\SkyDrive\BZQ III\Block 2 final\ECDF s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phi\SkyDrive\BZQ III\Block 2 final\ECDF sn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590"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2A06">
        <w:rPr>
          <w:lang w:val="de-DE"/>
        </w:rPr>
        <w:br w:type="page"/>
      </w:r>
    </w:p>
    <w:p w14:paraId="54097212" w14:textId="46896E31" w:rsidR="006825D5" w:rsidRDefault="00E659EC" w:rsidP="00AF0A73">
      <w:pPr>
        <w:rPr>
          <w:lang w:val="de-DE"/>
        </w:rPr>
      </w:pPr>
      <w:r>
        <w:rPr>
          <w:noProof/>
          <w:lang w:val="de-DE" w:eastAsia="de-DE"/>
        </w:rPr>
        <w:lastRenderedPageBreak/>
        <mc:AlternateContent>
          <mc:Choice Requires="wps">
            <w:drawing>
              <wp:anchor distT="0" distB="0" distL="114300" distR="114300" simplePos="0" relativeHeight="251658263" behindDoc="1" locked="0" layoutInCell="1" allowOverlap="1" wp14:anchorId="6EA96F9E" wp14:editId="16024D36">
                <wp:simplePos x="0" y="0"/>
                <wp:positionH relativeFrom="column">
                  <wp:posOffset>0</wp:posOffset>
                </wp:positionH>
                <wp:positionV relativeFrom="paragraph">
                  <wp:posOffset>3475355</wp:posOffset>
                </wp:positionV>
                <wp:extent cx="270256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702560" cy="635"/>
                        </a:xfrm>
                        <a:prstGeom prst="rect">
                          <a:avLst/>
                        </a:prstGeom>
                        <a:solidFill>
                          <a:prstClr val="white"/>
                        </a:solidFill>
                        <a:ln>
                          <a:noFill/>
                        </a:ln>
                        <a:effectLst/>
                      </wps:spPr>
                      <wps:txbx>
                        <w:txbxContent>
                          <w:p w14:paraId="0E01DDE7" w14:textId="0A93F317" w:rsidR="00651240" w:rsidRPr="00E659EC" w:rsidRDefault="00651240" w:rsidP="00E659EC">
                            <w:pPr>
                              <w:pStyle w:val="Caption"/>
                              <w:rPr>
                                <w:noProof/>
                                <w:lang w:val="de-DE"/>
                              </w:rPr>
                            </w:pPr>
                            <w:r w:rsidRPr="00E659EC">
                              <w:rPr>
                                <w:lang w:val="de-DE"/>
                              </w:rPr>
                              <w:t xml:space="preserve">Abbildung </w:t>
                            </w:r>
                            <w:r>
                              <w:rPr>
                                <w:lang w:val="de-DE"/>
                              </w:rPr>
                              <w:t>7</w:t>
                            </w:r>
                            <w:r w:rsidRPr="00E659EC">
                              <w:rPr>
                                <w:lang w:val="de-DE"/>
                              </w:rPr>
                              <w:t xml:space="preserve"> (euklidi</w:t>
                            </w:r>
                            <w:r>
                              <w:rPr>
                                <w:lang w:val="de-DE"/>
                              </w:rPr>
                              <w:t>sche Norm, Bandbreite 2</w:t>
                            </w:r>
                            <w:r w:rsidRPr="00E659EC">
                              <w:rPr>
                                <w:lang w:val="de-D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96F9E" id="Text Box 23" o:spid="_x0000_s1032" type="#_x0000_t202" style="position:absolute;margin-left:0;margin-top:273.65pt;width:212.8pt;height:.05pt;z-index:-2516582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9cNAIAAHQEAAAOAAAAZHJzL2Uyb0RvYy54bWysVFFv2jAQfp+0/2D5fQSoy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" stroked="f">
                <v:textbox style="mso-fit-shape-to-text:t" inset="0,0,0,0">
                  <w:txbxContent>
                    <w:p w14:paraId="0E01DDE7" w14:textId="0A93F317" w:rsidR="00651240" w:rsidRPr="00E659EC" w:rsidRDefault="00651240" w:rsidP="00E659EC">
                      <w:pPr>
                        <w:pStyle w:val="Caption"/>
                        <w:rPr>
                          <w:noProof/>
                          <w:lang w:val="de-DE"/>
                        </w:rPr>
                      </w:pPr>
                      <w:r w:rsidRPr="00E659EC">
                        <w:rPr>
                          <w:lang w:val="de-DE"/>
                        </w:rPr>
                        <w:t xml:space="preserve">Abbildung </w:t>
                      </w:r>
                      <w:r>
                        <w:rPr>
                          <w:lang w:val="de-DE"/>
                        </w:rPr>
                        <w:t>7</w:t>
                      </w:r>
                      <w:r w:rsidRPr="00E659EC">
                        <w:rPr>
                          <w:lang w:val="de-DE"/>
                        </w:rPr>
                        <w:t xml:space="preserve"> (euklidi</w:t>
                      </w:r>
                      <w:r>
                        <w:rPr>
                          <w:lang w:val="de-DE"/>
                        </w:rPr>
                        <w:t>sche Norm, Bandbreite 2</w:t>
                      </w:r>
                      <w:r w:rsidRPr="00E659EC">
                        <w:rPr>
                          <w:lang w:val="de-DE"/>
                        </w:rPr>
                        <w:t>)</w:t>
                      </w:r>
                    </w:p>
                  </w:txbxContent>
                </v:textbox>
              </v:shape>
            </w:pict>
          </mc:Fallback>
        </mc:AlternateContent>
      </w:r>
      <w:r w:rsidR="006825D5">
        <w:rPr>
          <w:noProof/>
          <w:lang w:val="de-DE" w:eastAsia="de-DE"/>
        </w:rPr>
        <w:drawing>
          <wp:anchor distT="0" distB="0" distL="114300" distR="114300" simplePos="0" relativeHeight="251658246" behindDoc="1" locked="0" layoutInCell="1" allowOverlap="1" wp14:anchorId="0A5807EF" wp14:editId="2F86FBA7">
            <wp:simplePos x="0" y="0"/>
            <wp:positionH relativeFrom="margin">
              <wp:posOffset>0</wp:posOffset>
            </wp:positionH>
            <wp:positionV relativeFrom="paragraph">
              <wp:posOffset>0</wp:posOffset>
            </wp:positionV>
            <wp:extent cx="2702891" cy="3418801"/>
            <wp:effectExtent l="0" t="0" r="2540" b="0"/>
            <wp:wrapNone/>
            <wp:docPr id="24" name="Picture 24" descr="C:\Users\Raphi\SkyDrive\BZQ III\Block 2 final\eukl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phi\SkyDrive\BZQ III\Block 2 final\euklk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2891" cy="34188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58264" behindDoc="1" locked="0" layoutInCell="1" allowOverlap="1" wp14:anchorId="2F6F04DB" wp14:editId="627207B9">
                <wp:simplePos x="0" y="0"/>
                <wp:positionH relativeFrom="column">
                  <wp:posOffset>3238500</wp:posOffset>
                </wp:positionH>
                <wp:positionV relativeFrom="paragraph">
                  <wp:posOffset>3475355</wp:posOffset>
                </wp:positionV>
                <wp:extent cx="2702560" cy="63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702560" cy="635"/>
                        </a:xfrm>
                        <a:prstGeom prst="rect">
                          <a:avLst/>
                        </a:prstGeom>
                        <a:solidFill>
                          <a:prstClr val="white"/>
                        </a:solidFill>
                        <a:ln>
                          <a:noFill/>
                        </a:ln>
                        <a:effectLst/>
                      </wps:spPr>
                      <wps:txbx>
                        <w:txbxContent>
                          <w:p w14:paraId="3AF81E2E" w14:textId="298F2AC5" w:rsidR="00651240" w:rsidRPr="00E659EC" w:rsidRDefault="00651240" w:rsidP="00E659EC">
                            <w:pPr>
                              <w:pStyle w:val="Caption"/>
                              <w:rPr>
                                <w:noProof/>
                                <w:lang w:val="de-DE"/>
                              </w:rPr>
                            </w:pPr>
                            <w:r>
                              <w:t xml:space="preserve">Abbildung 8 </w:t>
                            </w:r>
                            <w:r w:rsidRPr="00E659EC">
                              <w:rPr>
                                <w:lang w:val="de-DE"/>
                              </w:rPr>
                              <w:t>(</w:t>
                            </w:r>
                            <w:r>
                              <w:rPr>
                                <w:lang w:val="de-DE"/>
                              </w:rPr>
                              <w:t xml:space="preserve">maximums </w:t>
                            </w:r>
                            <w:r w:rsidRPr="00E659EC">
                              <w:rPr>
                                <w:lang w:val="de-DE"/>
                              </w:rPr>
                              <w:t xml:space="preserve"> Norm, Bandbreite </w:t>
                            </w:r>
                            <w:r>
                              <w:rPr>
                                <w:lang w:val="de-DE"/>
                              </w:rPr>
                              <w:t>2</w:t>
                            </w:r>
                            <w:r w:rsidRPr="00E659EC">
                              <w:rPr>
                                <w:lang w:val="de-D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F04DB" id="Text Box 64" o:spid="_x0000_s1033" type="#_x0000_t202" style="position:absolute;margin-left:255pt;margin-top:273.65pt;width:212.8pt;height:.05pt;z-index:-251658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" stroked="f">
                <v:textbox style="mso-fit-shape-to-text:t" inset="0,0,0,0">
                  <w:txbxContent>
                    <w:p w14:paraId="3AF81E2E" w14:textId="298F2AC5" w:rsidR="00651240" w:rsidRPr="00E659EC" w:rsidRDefault="00651240" w:rsidP="00E659EC">
                      <w:pPr>
                        <w:pStyle w:val="Caption"/>
                        <w:rPr>
                          <w:noProof/>
                          <w:lang w:val="de-DE"/>
                        </w:rPr>
                      </w:pPr>
                      <w:r>
                        <w:t xml:space="preserve">Abbildung 8 </w:t>
                      </w:r>
                      <w:r w:rsidRPr="00E659EC">
                        <w:rPr>
                          <w:lang w:val="de-DE"/>
                        </w:rPr>
                        <w:t>(</w:t>
                      </w:r>
                      <w:r>
                        <w:rPr>
                          <w:lang w:val="de-DE"/>
                        </w:rPr>
                        <w:t xml:space="preserve">maximums </w:t>
                      </w:r>
                      <w:r w:rsidRPr="00E659EC">
                        <w:rPr>
                          <w:lang w:val="de-DE"/>
                        </w:rPr>
                        <w:t xml:space="preserve"> Norm, Bandbreite </w:t>
                      </w:r>
                      <w:r>
                        <w:rPr>
                          <w:lang w:val="de-DE"/>
                        </w:rPr>
                        <w:t>2</w:t>
                      </w:r>
                      <w:r w:rsidRPr="00E659EC">
                        <w:rPr>
                          <w:lang w:val="de-DE"/>
                        </w:rPr>
                        <w:t>)</w:t>
                      </w:r>
                    </w:p>
                  </w:txbxContent>
                </v:textbox>
              </v:shape>
            </w:pict>
          </mc:Fallback>
        </mc:AlternateContent>
      </w:r>
      <w:r w:rsidR="006825D5">
        <w:rPr>
          <w:noProof/>
          <w:lang w:val="de-DE" w:eastAsia="de-DE"/>
        </w:rPr>
        <w:drawing>
          <wp:anchor distT="0" distB="0" distL="114300" distR="114300" simplePos="0" relativeHeight="251658247" behindDoc="1" locked="0" layoutInCell="1" allowOverlap="1" wp14:anchorId="60B59D1E" wp14:editId="6689D143">
            <wp:simplePos x="0" y="0"/>
            <wp:positionH relativeFrom="margin">
              <wp:posOffset>3238500</wp:posOffset>
            </wp:positionH>
            <wp:positionV relativeFrom="paragraph">
              <wp:posOffset>0</wp:posOffset>
            </wp:positionV>
            <wp:extent cx="2702891" cy="3418801"/>
            <wp:effectExtent l="0" t="0" r="2540" b="0"/>
            <wp:wrapNone/>
            <wp:docPr id="25" name="Picture 25" descr="C:\Users\Raphi\SkyDrive\BZQ III\Block 2 final\max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phi\SkyDrive\BZQ III\Block 2 final\maxk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2891" cy="34188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53DF">
        <w:rPr>
          <w:noProof/>
          <w:lang w:val="de-DE" w:eastAsia="de-DE"/>
        </w:rPr>
        <mc:AlternateContent>
          <mc:Choice Requires="wps">
            <w:drawing>
              <wp:anchor distT="0" distB="0" distL="114300" distR="114300" simplePos="0" relativeHeight="251658266" behindDoc="1" locked="0" layoutInCell="1" allowOverlap="1" wp14:anchorId="215519A1" wp14:editId="68CF5596">
                <wp:simplePos x="0" y="0"/>
                <wp:positionH relativeFrom="column">
                  <wp:posOffset>3228340</wp:posOffset>
                </wp:positionH>
                <wp:positionV relativeFrom="paragraph">
                  <wp:posOffset>7542530</wp:posOffset>
                </wp:positionV>
                <wp:extent cx="2715260" cy="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a:effectLst/>
                      </wps:spPr>
                      <wps:txbx>
                        <w:txbxContent>
                          <w:p w14:paraId="51FD7C81" w14:textId="510933F5" w:rsidR="00651240" w:rsidRDefault="00651240" w:rsidP="000B53DF">
                            <w:pPr>
                              <w:pStyle w:val="Caption"/>
                            </w:pPr>
                            <w:r>
                              <w:t>Abbildung 10 (maximums Norm, Brandbreite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519A1" id="Text Box 66" o:spid="_x0000_s1034" type="#_x0000_t202" style="position:absolute;margin-left:254.2pt;margin-top:593.9pt;width:213.8pt;height:.05pt;z-index:-251658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CNAIAAHUEAAAOAAAAZHJzL2Uyb0RvYy54bWysVMFu2zAMvQ/YPwi6L04yNBu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" stroked="f">
                <v:textbox style="mso-fit-shape-to-text:t" inset="0,0,0,0">
                  <w:txbxContent>
                    <w:p w14:paraId="51FD7C81" w14:textId="510933F5" w:rsidR="00651240" w:rsidRDefault="00651240" w:rsidP="000B53DF">
                      <w:pPr>
                        <w:pStyle w:val="Caption"/>
                      </w:pPr>
                      <w:r>
                        <w:t>Abbildung 10 (maximums Norm, Brandbreite 3)</w:t>
                      </w:r>
                    </w:p>
                  </w:txbxContent>
                </v:textbox>
              </v:shape>
            </w:pict>
          </mc:Fallback>
        </mc:AlternateContent>
      </w:r>
      <w:r w:rsidR="006825D5">
        <w:rPr>
          <w:noProof/>
          <w:lang w:val="de-DE" w:eastAsia="de-DE"/>
        </w:rPr>
        <w:drawing>
          <wp:anchor distT="0" distB="0" distL="114300" distR="114300" simplePos="0" relativeHeight="251658249" behindDoc="1" locked="0" layoutInCell="1" allowOverlap="1" wp14:anchorId="038B2290" wp14:editId="69905B73">
            <wp:simplePos x="0" y="0"/>
            <wp:positionH relativeFrom="margin">
              <wp:posOffset>2868612</wp:posOffset>
            </wp:positionH>
            <wp:positionV relativeFrom="paragraph">
              <wp:posOffset>4410393</wp:posOffset>
            </wp:positionV>
            <wp:extent cx="3434715" cy="2715260"/>
            <wp:effectExtent l="0" t="2222" r="0" b="0"/>
            <wp:wrapNone/>
            <wp:docPr id="27" name="Picture 27" descr="C:\Users\Raphi\SkyDrive\BZQ III\Block 2 final\max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phi\SkyDrive\BZQ III\Block 2 final\maxk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3434715" cy="271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53DF">
        <w:rPr>
          <w:noProof/>
          <w:lang w:val="de-DE" w:eastAsia="de-DE"/>
        </w:rPr>
        <mc:AlternateContent>
          <mc:Choice Requires="wps">
            <w:drawing>
              <wp:anchor distT="0" distB="0" distL="114300" distR="114300" simplePos="0" relativeHeight="251658265" behindDoc="1" locked="0" layoutInCell="1" allowOverlap="1" wp14:anchorId="6F512750" wp14:editId="10E5821C">
                <wp:simplePos x="0" y="0"/>
                <wp:positionH relativeFrom="column">
                  <wp:posOffset>0</wp:posOffset>
                </wp:positionH>
                <wp:positionV relativeFrom="paragraph">
                  <wp:posOffset>7545070</wp:posOffset>
                </wp:positionV>
                <wp:extent cx="2715260" cy="6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a:effectLst/>
                      </wps:spPr>
                      <wps:txbx>
                        <w:txbxContent>
                          <w:p w14:paraId="34095D4A" w14:textId="6B52D7FB" w:rsidR="00651240" w:rsidRPr="00A624DD" w:rsidRDefault="00651240" w:rsidP="000B53DF">
                            <w:pPr>
                              <w:pStyle w:val="Caption"/>
                              <w:rPr>
                                <w:noProof/>
                              </w:rPr>
                            </w:pPr>
                            <w:r>
                              <w:t>Abbildung 9 (euklidische Norm, Bandbreite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12750" id="Text Box 65" o:spid="_x0000_s1035" type="#_x0000_t202" style="position:absolute;margin-left:0;margin-top:594.1pt;width:213.8pt;height:.05pt;z-index:-251658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" stroked="f">
                <v:textbox style="mso-fit-shape-to-text:t" inset="0,0,0,0">
                  <w:txbxContent>
                    <w:p w14:paraId="34095D4A" w14:textId="6B52D7FB" w:rsidR="00651240" w:rsidRPr="00A624DD" w:rsidRDefault="00651240" w:rsidP="000B53DF">
                      <w:pPr>
                        <w:pStyle w:val="Caption"/>
                        <w:rPr>
                          <w:noProof/>
                        </w:rPr>
                      </w:pPr>
                      <w:r>
                        <w:t>Abbildung 9 (euklidische Norm, Bandbreite 3)</w:t>
                      </w:r>
                    </w:p>
                  </w:txbxContent>
                </v:textbox>
              </v:shape>
            </w:pict>
          </mc:Fallback>
        </mc:AlternateContent>
      </w:r>
      <w:r w:rsidR="006825D5">
        <w:rPr>
          <w:noProof/>
          <w:lang w:val="de-DE" w:eastAsia="de-DE"/>
        </w:rPr>
        <w:drawing>
          <wp:anchor distT="0" distB="0" distL="114300" distR="114300" simplePos="0" relativeHeight="251658248" behindDoc="1" locked="0" layoutInCell="1" allowOverlap="1" wp14:anchorId="5C569415" wp14:editId="0A2E92D5">
            <wp:simplePos x="0" y="0"/>
            <wp:positionH relativeFrom="margin">
              <wp:posOffset>0</wp:posOffset>
            </wp:positionH>
            <wp:positionV relativeFrom="paragraph">
              <wp:posOffset>4053205</wp:posOffset>
            </wp:positionV>
            <wp:extent cx="2715260" cy="3434715"/>
            <wp:effectExtent l="0" t="0" r="8890" b="0"/>
            <wp:wrapNone/>
            <wp:docPr id="26" name="Picture 26" descr="C:\Users\Raphi\SkyDrive\BZQ III\Block 2 final\eukl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phi\SkyDrive\BZQ III\Block 2 final\euklk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5260" cy="343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36E9B5" w14:textId="3CA7062C" w:rsidR="006825D5" w:rsidRDefault="006825D5">
      <w:pPr>
        <w:rPr>
          <w:lang w:val="de-DE"/>
        </w:rPr>
      </w:pPr>
      <w:r>
        <w:rPr>
          <w:lang w:val="de-DE"/>
        </w:rPr>
        <w:br w:type="page"/>
      </w:r>
    </w:p>
    <w:p w14:paraId="168624DF" w14:textId="265AA959" w:rsidR="009D4161" w:rsidRPr="00AF0A73" w:rsidRDefault="000B53DF" w:rsidP="00AF0A73">
      <w:pPr>
        <w:rPr>
          <w:lang w:val="de-DE"/>
        </w:rPr>
      </w:pPr>
      <w:r>
        <w:rPr>
          <w:noProof/>
          <w:lang w:val="de-DE" w:eastAsia="de-DE"/>
        </w:rPr>
        <w:lastRenderedPageBreak/>
        <mc:AlternateContent>
          <mc:Choice Requires="wps">
            <w:drawing>
              <wp:anchor distT="0" distB="0" distL="114300" distR="114300" simplePos="0" relativeHeight="251658269" behindDoc="1" locked="0" layoutInCell="1" allowOverlap="1" wp14:anchorId="79C25C7E" wp14:editId="2F66A262">
                <wp:simplePos x="0" y="0"/>
                <wp:positionH relativeFrom="column">
                  <wp:posOffset>5080</wp:posOffset>
                </wp:positionH>
                <wp:positionV relativeFrom="paragraph">
                  <wp:posOffset>7719060</wp:posOffset>
                </wp:positionV>
                <wp:extent cx="2777490" cy="63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777490" cy="635"/>
                        </a:xfrm>
                        <a:prstGeom prst="rect">
                          <a:avLst/>
                        </a:prstGeom>
                        <a:solidFill>
                          <a:prstClr val="white"/>
                        </a:solidFill>
                        <a:ln>
                          <a:noFill/>
                        </a:ln>
                        <a:effectLst/>
                      </wps:spPr>
                      <wps:txbx>
                        <w:txbxContent>
                          <w:p w14:paraId="4D47E3FA" w14:textId="2C565AC0" w:rsidR="00651240" w:rsidRDefault="00651240" w:rsidP="000B53DF">
                            <w:pPr>
                              <w:pStyle w:val="Caption"/>
                            </w:pPr>
                            <w:r>
                              <w:t>Abbildung 13 (euklidische Norm, Bandbreite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25C7E" id="Text Box 69" o:spid="_x0000_s1036" type="#_x0000_t202" style="position:absolute;margin-left:.4pt;margin-top:607.8pt;width:218.7pt;height:.05pt;z-index:-2516582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" stroked="f">
                <v:textbox style="mso-fit-shape-to-text:t" inset="0,0,0,0">
                  <w:txbxContent>
                    <w:p w14:paraId="4D47E3FA" w14:textId="2C565AC0" w:rsidR="00651240" w:rsidRDefault="00651240" w:rsidP="000B53DF">
                      <w:pPr>
                        <w:pStyle w:val="Caption"/>
                      </w:pPr>
                      <w:r>
                        <w:t>Abbildung 13 (euklidische Norm, Bandbreite 8)</w:t>
                      </w:r>
                    </w:p>
                  </w:txbxContent>
                </v:textbox>
              </v:shape>
            </w:pict>
          </mc:Fallback>
        </mc:AlternateContent>
      </w:r>
      <w:r w:rsidR="00CD7A5D">
        <w:rPr>
          <w:noProof/>
          <w:lang w:val="de-DE" w:eastAsia="de-DE"/>
        </w:rPr>
        <w:drawing>
          <wp:anchor distT="0" distB="0" distL="114300" distR="114300" simplePos="0" relativeHeight="251658252" behindDoc="1" locked="0" layoutInCell="1" allowOverlap="1" wp14:anchorId="36F2BD5B" wp14:editId="6E3CB757">
            <wp:simplePos x="0" y="0"/>
            <wp:positionH relativeFrom="margin">
              <wp:posOffset>-362585</wp:posOffset>
            </wp:positionH>
            <wp:positionV relativeFrom="paragraph">
              <wp:posOffset>4516755</wp:posOffset>
            </wp:positionV>
            <wp:extent cx="3513455" cy="2777490"/>
            <wp:effectExtent l="6033" t="0" r="0" b="0"/>
            <wp:wrapNone/>
            <wp:docPr id="30" name="Picture 30" descr="C:\Users\Raphi\SkyDrive\BZQ III\Block 2 final\eukl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phi\SkyDrive\BZQ III\Block 2 final\euklk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3513455"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58270" behindDoc="1" locked="0" layoutInCell="1" allowOverlap="1" wp14:anchorId="7F1F8AD4" wp14:editId="66F09291">
                <wp:simplePos x="0" y="0"/>
                <wp:positionH relativeFrom="column">
                  <wp:posOffset>3162300</wp:posOffset>
                </wp:positionH>
                <wp:positionV relativeFrom="paragraph">
                  <wp:posOffset>7720330</wp:posOffset>
                </wp:positionV>
                <wp:extent cx="2777490" cy="6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777490" cy="635"/>
                        </a:xfrm>
                        <a:prstGeom prst="rect">
                          <a:avLst/>
                        </a:prstGeom>
                        <a:solidFill>
                          <a:prstClr val="white"/>
                        </a:solidFill>
                        <a:ln>
                          <a:noFill/>
                        </a:ln>
                        <a:effectLst/>
                      </wps:spPr>
                      <wps:txbx>
                        <w:txbxContent>
                          <w:p w14:paraId="4389660B" w14:textId="59A2A77D" w:rsidR="00651240" w:rsidRDefault="00651240" w:rsidP="000B53DF">
                            <w:pPr>
                              <w:pStyle w:val="Caption"/>
                            </w:pPr>
                            <w:r>
                              <w:t>Abbildung 14</w:t>
                            </w:r>
                            <w:bookmarkStart w:id="0" w:name="_GoBack"/>
                            <w:bookmarkEnd w:id="0"/>
                            <w:r>
                              <w:t xml:space="preserve"> (euklidische Norm, Bandbreite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1F8AD4" id="Text Box 70" o:spid="_x0000_s1037" type="#_x0000_t202" style="position:absolute;margin-left:249pt;margin-top:607.9pt;width:218.7pt;height:.05pt;z-index:-2516582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" stroked="f">
                <v:textbox style="mso-fit-shape-to-text:t" inset="0,0,0,0">
                  <w:txbxContent>
                    <w:p w14:paraId="4389660B" w14:textId="59A2A77D" w:rsidR="00651240" w:rsidRDefault="00651240" w:rsidP="000B53DF">
                      <w:pPr>
                        <w:pStyle w:val="Caption"/>
                      </w:pPr>
                      <w:r>
                        <w:t>Abbildung 14</w:t>
                      </w:r>
                      <w:bookmarkStart w:id="1" w:name="_GoBack"/>
                      <w:bookmarkEnd w:id="1"/>
                      <w:r>
                        <w:t xml:space="preserve"> (euklidische Norm, Bandbreite 8)</w:t>
                      </w:r>
                    </w:p>
                  </w:txbxContent>
                </v:textbox>
              </v:shape>
            </w:pict>
          </mc:Fallback>
        </mc:AlternateContent>
      </w:r>
      <w:r w:rsidR="00CD7A5D">
        <w:rPr>
          <w:noProof/>
          <w:lang w:val="de-DE" w:eastAsia="de-DE"/>
        </w:rPr>
        <w:drawing>
          <wp:anchor distT="0" distB="0" distL="114300" distR="114300" simplePos="0" relativeHeight="251658253" behindDoc="1" locked="0" layoutInCell="1" allowOverlap="1" wp14:anchorId="1D1DD84A" wp14:editId="21C3C3D6">
            <wp:simplePos x="0" y="0"/>
            <wp:positionH relativeFrom="margin">
              <wp:posOffset>3162300</wp:posOffset>
            </wp:positionH>
            <wp:positionV relativeFrom="paragraph">
              <wp:posOffset>4150028</wp:posOffset>
            </wp:positionV>
            <wp:extent cx="2778060" cy="3513731"/>
            <wp:effectExtent l="0" t="0" r="3810" b="0"/>
            <wp:wrapNone/>
            <wp:docPr id="31" name="Picture 31" descr="C:\Users\Raphi\SkyDrive\BZQ III\Block 2 final\max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phi\SkyDrive\BZQ III\Block 2 final\maxk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8060" cy="35137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58267" behindDoc="1" locked="0" layoutInCell="1" allowOverlap="1" wp14:anchorId="36B1D1C8" wp14:editId="6FFDA762">
                <wp:simplePos x="0" y="0"/>
                <wp:positionH relativeFrom="column">
                  <wp:posOffset>6350</wp:posOffset>
                </wp:positionH>
                <wp:positionV relativeFrom="paragraph">
                  <wp:posOffset>3575050</wp:posOffset>
                </wp:positionV>
                <wp:extent cx="2781300" cy="63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14:paraId="1E290A09" w14:textId="151C9DD4" w:rsidR="00651240" w:rsidRDefault="00651240" w:rsidP="000B53DF">
                            <w:pPr>
                              <w:pStyle w:val="Caption"/>
                              <w:rPr>
                                <w:noProof/>
                              </w:rPr>
                            </w:pPr>
                            <w:r>
                              <w:t>Abbildung 11 (euklidische Norm, Bandbreite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B1D1C8" id="Text Box 67" o:spid="_x0000_s1038" type="#_x0000_t202" style="position:absolute;margin-left:.5pt;margin-top:281.5pt;width:219pt;height:.05pt;z-index:-2516582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" stroked="f">
                <v:textbox style="mso-fit-shape-to-text:t" inset="0,0,0,0">
                  <w:txbxContent>
                    <w:p w14:paraId="1E290A09" w14:textId="151C9DD4" w:rsidR="00651240" w:rsidRDefault="00651240" w:rsidP="000B53DF">
                      <w:pPr>
                        <w:pStyle w:val="Caption"/>
                        <w:rPr>
                          <w:noProof/>
                        </w:rPr>
                      </w:pPr>
                      <w:r>
                        <w:t>Abbildung 11 (euklidische Norm, Bandbreite 5)</w:t>
                      </w:r>
                    </w:p>
                  </w:txbxContent>
                </v:textbox>
              </v:shape>
            </w:pict>
          </mc:Fallback>
        </mc:AlternateContent>
      </w:r>
      <w:r w:rsidR="00CD7A5D">
        <w:rPr>
          <w:noProof/>
          <w:lang w:val="de-DE" w:eastAsia="de-DE"/>
        </w:rPr>
        <w:drawing>
          <wp:anchor distT="0" distB="0" distL="114300" distR="114300" simplePos="0" relativeHeight="251658250" behindDoc="1" locked="0" layoutInCell="1" allowOverlap="1" wp14:anchorId="40D794F2" wp14:editId="672CB838">
            <wp:simplePos x="0" y="0"/>
            <wp:positionH relativeFrom="margin">
              <wp:align>left</wp:align>
            </wp:positionH>
            <wp:positionV relativeFrom="paragraph">
              <wp:posOffset>368300</wp:posOffset>
            </wp:positionV>
            <wp:extent cx="3518040" cy="2781350"/>
            <wp:effectExtent l="6350" t="0" r="0" b="0"/>
            <wp:wrapNone/>
            <wp:docPr id="28" name="Picture 28" descr="C:\Users\Raphi\SkyDrive\BZQ III\Block 2 final\eukl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phi\SkyDrive\BZQ III\Block 2 final\euklk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3518040" cy="2781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mc:AlternateContent>
          <mc:Choice Requires="wps">
            <w:drawing>
              <wp:anchor distT="0" distB="0" distL="114300" distR="114300" simplePos="0" relativeHeight="251658268" behindDoc="1" locked="0" layoutInCell="1" allowOverlap="1" wp14:anchorId="63695C38" wp14:editId="6BAA0432">
                <wp:simplePos x="0" y="0"/>
                <wp:positionH relativeFrom="column">
                  <wp:posOffset>3162300</wp:posOffset>
                </wp:positionH>
                <wp:positionV relativeFrom="paragraph">
                  <wp:posOffset>3575050</wp:posOffset>
                </wp:positionV>
                <wp:extent cx="2781300" cy="63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14:paraId="70DC955D" w14:textId="6A01B5BF" w:rsidR="00651240" w:rsidRDefault="00651240" w:rsidP="000B53DF">
                            <w:pPr>
                              <w:pStyle w:val="Caption"/>
                            </w:pPr>
                            <w:r>
                              <w:t>Abbildung 12 (euklidische Norm, Bandbreite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95C38" id="Text Box 68" o:spid="_x0000_s1039" type="#_x0000_t202" style="position:absolute;margin-left:249pt;margin-top:281.5pt;width:219pt;height:.05pt;z-index:-2516582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fNQIAAHUEAAAOAAAAZHJzL2Uyb0RvYy54bWysVMFu2zAMvQ/YPwi6L05SLCu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" stroked="f">
                <v:textbox style="mso-fit-shape-to-text:t" inset="0,0,0,0">
                  <w:txbxContent>
                    <w:p w14:paraId="70DC955D" w14:textId="6A01B5BF" w:rsidR="00651240" w:rsidRDefault="00651240" w:rsidP="000B53DF">
                      <w:pPr>
                        <w:pStyle w:val="Caption"/>
                      </w:pPr>
                      <w:r>
                        <w:t>Abbildung 12 (euklidische Norm, Bandbreite 5)</w:t>
                      </w:r>
                    </w:p>
                  </w:txbxContent>
                </v:textbox>
              </v:shape>
            </w:pict>
          </mc:Fallback>
        </mc:AlternateContent>
      </w:r>
      <w:r w:rsidR="00CD7A5D">
        <w:rPr>
          <w:noProof/>
          <w:lang w:val="de-DE" w:eastAsia="de-DE"/>
        </w:rPr>
        <w:drawing>
          <wp:anchor distT="0" distB="0" distL="114300" distR="114300" simplePos="0" relativeHeight="251658251" behindDoc="1" locked="0" layoutInCell="1" allowOverlap="1" wp14:anchorId="7D30327B" wp14:editId="093D06A7">
            <wp:simplePos x="0" y="0"/>
            <wp:positionH relativeFrom="margin">
              <wp:align>right</wp:align>
            </wp:positionH>
            <wp:positionV relativeFrom="paragraph">
              <wp:posOffset>368300</wp:posOffset>
            </wp:positionV>
            <wp:extent cx="3517900" cy="2781300"/>
            <wp:effectExtent l="6350" t="0" r="0" b="0"/>
            <wp:wrapNone/>
            <wp:docPr id="29" name="Picture 29" descr="C:\Users\Raphi\SkyDrive\BZQ III\Block 2 final\max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phi\SkyDrive\BZQ III\Block 2 final\maxk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351790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275">
        <w:rPr>
          <w:noProof/>
          <w:lang w:val="de-DE" w:eastAsia="de-DE"/>
        </w:rPr>
        <mc:AlternateContent>
          <mc:Choice Requires="wps">
            <w:drawing>
              <wp:anchor distT="0" distB="0" distL="114300" distR="114300" simplePos="0" relativeHeight="251658242" behindDoc="1" locked="0" layoutInCell="1" allowOverlap="1" wp14:anchorId="19DE5B1E" wp14:editId="5585F7D9">
                <wp:simplePos x="0" y="0"/>
                <wp:positionH relativeFrom="column">
                  <wp:posOffset>0</wp:posOffset>
                </wp:positionH>
                <wp:positionV relativeFrom="paragraph">
                  <wp:posOffset>5972175</wp:posOffset>
                </wp:positionV>
                <wp:extent cx="2757805" cy="63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757805" cy="635"/>
                        </a:xfrm>
                        <a:prstGeom prst="rect">
                          <a:avLst/>
                        </a:prstGeom>
                        <a:solidFill>
                          <a:prstClr val="white"/>
                        </a:solidFill>
                        <a:ln>
                          <a:noFill/>
                        </a:ln>
                        <a:effectLst/>
                      </wps:spPr>
                      <wps:txbx>
                        <w:txbxContent>
                          <w:p w14:paraId="4FF86683" w14:textId="5BFD12C5" w:rsidR="00651240" w:rsidRPr="004E7FF4" w:rsidRDefault="00651240" w:rsidP="00221275">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E5B1E" id="Text Box 72" o:spid="_x0000_s1040" type="#_x0000_t202" style="position:absolute;margin-left:0;margin-top:470.25pt;width:217.15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" stroked="f">
                <v:textbox style="mso-fit-shape-to-text:t" inset="0,0,0,0">
                  <w:txbxContent>
                    <w:p w14:paraId="4FF86683" w14:textId="5BFD12C5" w:rsidR="00651240" w:rsidRPr="004E7FF4" w:rsidRDefault="00651240" w:rsidP="00221275">
                      <w:pPr>
                        <w:pStyle w:val="Caption"/>
                      </w:pPr>
                    </w:p>
                  </w:txbxContent>
                </v:textbox>
              </v:shape>
            </w:pict>
          </mc:Fallback>
        </mc:AlternateContent>
      </w:r>
      <w:r w:rsidR="00221275">
        <w:rPr>
          <w:noProof/>
          <w:lang w:val="de-DE" w:eastAsia="de-DE"/>
        </w:rPr>
        <mc:AlternateContent>
          <mc:Choice Requires="wps">
            <w:drawing>
              <wp:anchor distT="0" distB="0" distL="114300" distR="114300" simplePos="0" relativeHeight="251658240" behindDoc="1" locked="0" layoutInCell="1" allowOverlap="1" wp14:anchorId="66BBD98E" wp14:editId="6E1529F9">
                <wp:simplePos x="0" y="0"/>
                <wp:positionH relativeFrom="column">
                  <wp:posOffset>0</wp:posOffset>
                </wp:positionH>
                <wp:positionV relativeFrom="paragraph">
                  <wp:posOffset>2276475</wp:posOffset>
                </wp:positionV>
                <wp:extent cx="2812415" cy="63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a:effectLst/>
                      </wps:spPr>
                      <wps:txbx>
                        <w:txbxContent>
                          <w:p w14:paraId="30C99E4C" w14:textId="577E4AB1" w:rsidR="00651240" w:rsidRDefault="00651240" w:rsidP="00221275">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BD98E" id="Text Box 73" o:spid="_x0000_s1041" type="#_x0000_t202" style="position:absolute;margin-left:0;margin-top:179.25pt;width:221.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k2NQIAAHQ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" stroked="f">
                <v:textbox style="mso-fit-shape-to-text:t" inset="0,0,0,0">
                  <w:txbxContent>
                    <w:p w14:paraId="30C99E4C" w14:textId="577E4AB1" w:rsidR="00651240" w:rsidRDefault="00651240" w:rsidP="00221275">
                      <w:pPr>
                        <w:pStyle w:val="Caption"/>
                        <w:rPr>
                          <w:noProof/>
                        </w:rPr>
                      </w:pPr>
                    </w:p>
                  </w:txbxContent>
                </v:textbox>
              </v:shape>
            </w:pict>
          </mc:Fallback>
        </mc:AlternateContent>
      </w:r>
      <w:r w:rsidR="00221275">
        <w:rPr>
          <w:noProof/>
          <w:lang w:val="de-DE" w:eastAsia="de-DE"/>
        </w:rPr>
        <mc:AlternateContent>
          <mc:Choice Requires="wps">
            <w:drawing>
              <wp:anchor distT="0" distB="0" distL="114300" distR="114300" simplePos="0" relativeHeight="251658241" behindDoc="1" locked="0" layoutInCell="1" allowOverlap="1" wp14:anchorId="54FCBCC0" wp14:editId="45B46EA9">
                <wp:simplePos x="0" y="0"/>
                <wp:positionH relativeFrom="column">
                  <wp:posOffset>3124200</wp:posOffset>
                </wp:positionH>
                <wp:positionV relativeFrom="paragraph">
                  <wp:posOffset>2276475</wp:posOffset>
                </wp:positionV>
                <wp:extent cx="2812415" cy="63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a:effectLst/>
                      </wps:spPr>
                      <wps:txbx>
                        <w:txbxContent>
                          <w:p w14:paraId="75439434" w14:textId="7692436D" w:rsidR="00651240" w:rsidRPr="009B41DF" w:rsidRDefault="00651240" w:rsidP="00221275">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CBCC0" id="Text Box 74" o:spid="_x0000_s1042" type="#_x0000_t202" style="position:absolute;margin-left:246pt;margin-top:179.25pt;width:221.4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XlSNQIAAHQEAAAOAAAAZHJzL2Uyb0RvYy54bWysVMFu2zAMvQ/YPwi6L06yti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" stroked="f">
                <v:textbox style="mso-fit-shape-to-text:t" inset="0,0,0,0">
                  <w:txbxContent>
                    <w:p w14:paraId="75439434" w14:textId="7692436D" w:rsidR="00651240" w:rsidRPr="009B41DF" w:rsidRDefault="00651240" w:rsidP="00221275">
                      <w:pPr>
                        <w:pStyle w:val="Caption"/>
                      </w:pPr>
                    </w:p>
                  </w:txbxContent>
                </v:textbox>
              </v:shape>
            </w:pict>
          </mc:Fallback>
        </mc:AlternateContent>
      </w:r>
    </w:p>
    <w:sectPr w:rsidR="009D4161" w:rsidRPr="00AF0A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238B4" w14:textId="77777777" w:rsidR="00651240" w:rsidRDefault="00651240" w:rsidP="009C16D4">
      <w:pPr>
        <w:spacing w:after="0" w:line="240" w:lineRule="auto"/>
      </w:pPr>
      <w:r>
        <w:separator/>
      </w:r>
    </w:p>
  </w:endnote>
  <w:endnote w:type="continuationSeparator" w:id="0">
    <w:p w14:paraId="74A703B5" w14:textId="77777777" w:rsidR="00651240" w:rsidRDefault="00651240" w:rsidP="009C16D4">
      <w:pPr>
        <w:spacing w:after="0" w:line="240" w:lineRule="auto"/>
      </w:pPr>
      <w:r>
        <w:continuationSeparator/>
      </w:r>
    </w:p>
  </w:endnote>
  <w:endnote w:type="continuationNotice" w:id="1">
    <w:p w14:paraId="0AE5D2BA" w14:textId="77777777" w:rsidR="00651240" w:rsidRDefault="006512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2DD7C" w14:textId="77777777" w:rsidR="00651240" w:rsidRDefault="00651240" w:rsidP="009C16D4">
      <w:pPr>
        <w:spacing w:after="0" w:line="240" w:lineRule="auto"/>
      </w:pPr>
      <w:r>
        <w:separator/>
      </w:r>
    </w:p>
  </w:footnote>
  <w:footnote w:type="continuationSeparator" w:id="0">
    <w:p w14:paraId="2216066C" w14:textId="77777777" w:rsidR="00651240" w:rsidRDefault="00651240" w:rsidP="009C16D4">
      <w:pPr>
        <w:spacing w:after="0" w:line="240" w:lineRule="auto"/>
      </w:pPr>
      <w:r>
        <w:continuationSeparator/>
      </w:r>
    </w:p>
  </w:footnote>
  <w:footnote w:type="continuationNotice" w:id="1">
    <w:p w14:paraId="3F55177F" w14:textId="77777777" w:rsidR="00651240" w:rsidRDefault="0065124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70E6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ajorHAnsi" w:hAnsiTheme="majorHAnsi" w:hint="default"/>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29"/>
    <w:rsid w:val="00001AA4"/>
    <w:rsid w:val="00034FE1"/>
    <w:rsid w:val="00075F21"/>
    <w:rsid w:val="000843D8"/>
    <w:rsid w:val="000A12E4"/>
    <w:rsid w:val="000A3F9B"/>
    <w:rsid w:val="000B1967"/>
    <w:rsid w:val="000B53DF"/>
    <w:rsid w:val="000C4D83"/>
    <w:rsid w:val="000F38B8"/>
    <w:rsid w:val="000F4AA3"/>
    <w:rsid w:val="00110966"/>
    <w:rsid w:val="00114F5A"/>
    <w:rsid w:val="00130842"/>
    <w:rsid w:val="0013248D"/>
    <w:rsid w:val="00141F66"/>
    <w:rsid w:val="00150CD9"/>
    <w:rsid w:val="00166AC5"/>
    <w:rsid w:val="00166DB0"/>
    <w:rsid w:val="0017769E"/>
    <w:rsid w:val="001A5DA2"/>
    <w:rsid w:val="001B395B"/>
    <w:rsid w:val="001C2A06"/>
    <w:rsid w:val="001C4E71"/>
    <w:rsid w:val="001C69E1"/>
    <w:rsid w:val="001D1022"/>
    <w:rsid w:val="001E23A2"/>
    <w:rsid w:val="001F06A4"/>
    <w:rsid w:val="001F2705"/>
    <w:rsid w:val="001F5EC4"/>
    <w:rsid w:val="00204369"/>
    <w:rsid w:val="00216622"/>
    <w:rsid w:val="00221275"/>
    <w:rsid w:val="002445C0"/>
    <w:rsid w:val="00256706"/>
    <w:rsid w:val="002628FA"/>
    <w:rsid w:val="00264F60"/>
    <w:rsid w:val="0029280D"/>
    <w:rsid w:val="00296E89"/>
    <w:rsid w:val="002A5543"/>
    <w:rsid w:val="002C52A3"/>
    <w:rsid w:val="002E3559"/>
    <w:rsid w:val="002F7914"/>
    <w:rsid w:val="00304A96"/>
    <w:rsid w:val="003076BD"/>
    <w:rsid w:val="00351306"/>
    <w:rsid w:val="00352250"/>
    <w:rsid w:val="00363C71"/>
    <w:rsid w:val="00385C72"/>
    <w:rsid w:val="00387887"/>
    <w:rsid w:val="00396091"/>
    <w:rsid w:val="003A153D"/>
    <w:rsid w:val="003A19B1"/>
    <w:rsid w:val="003A2B19"/>
    <w:rsid w:val="003A3F75"/>
    <w:rsid w:val="003A5BDE"/>
    <w:rsid w:val="003E28D5"/>
    <w:rsid w:val="003F5B31"/>
    <w:rsid w:val="00427430"/>
    <w:rsid w:val="00441876"/>
    <w:rsid w:val="0045142E"/>
    <w:rsid w:val="004532D5"/>
    <w:rsid w:val="00454CBC"/>
    <w:rsid w:val="0045602D"/>
    <w:rsid w:val="00480F2E"/>
    <w:rsid w:val="004A0E29"/>
    <w:rsid w:val="004A3C8A"/>
    <w:rsid w:val="004C3063"/>
    <w:rsid w:val="004E2B5C"/>
    <w:rsid w:val="004F4FF8"/>
    <w:rsid w:val="005376F1"/>
    <w:rsid w:val="005415DC"/>
    <w:rsid w:val="00543395"/>
    <w:rsid w:val="00550D7C"/>
    <w:rsid w:val="005740AD"/>
    <w:rsid w:val="00581626"/>
    <w:rsid w:val="005A6642"/>
    <w:rsid w:val="005B49E5"/>
    <w:rsid w:val="005D0675"/>
    <w:rsid w:val="005F0E7A"/>
    <w:rsid w:val="0060088E"/>
    <w:rsid w:val="00607D1A"/>
    <w:rsid w:val="0062139C"/>
    <w:rsid w:val="006221B0"/>
    <w:rsid w:val="0062399A"/>
    <w:rsid w:val="00651240"/>
    <w:rsid w:val="006636F5"/>
    <w:rsid w:val="00667442"/>
    <w:rsid w:val="006676BC"/>
    <w:rsid w:val="006825D5"/>
    <w:rsid w:val="006919FA"/>
    <w:rsid w:val="00696EFF"/>
    <w:rsid w:val="006A3319"/>
    <w:rsid w:val="006B5259"/>
    <w:rsid w:val="006C711F"/>
    <w:rsid w:val="006D26DF"/>
    <w:rsid w:val="006D7ABA"/>
    <w:rsid w:val="006F4A64"/>
    <w:rsid w:val="006F5535"/>
    <w:rsid w:val="007044BB"/>
    <w:rsid w:val="00706620"/>
    <w:rsid w:val="00726A6F"/>
    <w:rsid w:val="007333C8"/>
    <w:rsid w:val="00750323"/>
    <w:rsid w:val="0077307D"/>
    <w:rsid w:val="00773E0E"/>
    <w:rsid w:val="00787BFD"/>
    <w:rsid w:val="00795D93"/>
    <w:rsid w:val="007A15D7"/>
    <w:rsid w:val="007D2AA2"/>
    <w:rsid w:val="007E5107"/>
    <w:rsid w:val="007E6563"/>
    <w:rsid w:val="007E7BD4"/>
    <w:rsid w:val="0080002D"/>
    <w:rsid w:val="008207D7"/>
    <w:rsid w:val="00834CA2"/>
    <w:rsid w:val="00844644"/>
    <w:rsid w:val="00850862"/>
    <w:rsid w:val="008527EA"/>
    <w:rsid w:val="00872E3B"/>
    <w:rsid w:val="00876C11"/>
    <w:rsid w:val="0087710F"/>
    <w:rsid w:val="00895665"/>
    <w:rsid w:val="008A5EC8"/>
    <w:rsid w:val="008A6623"/>
    <w:rsid w:val="008B1B55"/>
    <w:rsid w:val="008B7DEF"/>
    <w:rsid w:val="008C5838"/>
    <w:rsid w:val="008D0960"/>
    <w:rsid w:val="008D2004"/>
    <w:rsid w:val="008F1E06"/>
    <w:rsid w:val="00937195"/>
    <w:rsid w:val="0095236A"/>
    <w:rsid w:val="00956489"/>
    <w:rsid w:val="0095741A"/>
    <w:rsid w:val="00971F5E"/>
    <w:rsid w:val="009746B7"/>
    <w:rsid w:val="00974E1C"/>
    <w:rsid w:val="0098755D"/>
    <w:rsid w:val="00987BF9"/>
    <w:rsid w:val="00993A5C"/>
    <w:rsid w:val="00996EC4"/>
    <w:rsid w:val="009A2DF1"/>
    <w:rsid w:val="009A3C16"/>
    <w:rsid w:val="009C16D4"/>
    <w:rsid w:val="009C3657"/>
    <w:rsid w:val="009C5D51"/>
    <w:rsid w:val="009D4161"/>
    <w:rsid w:val="009E47C7"/>
    <w:rsid w:val="009E4ECE"/>
    <w:rsid w:val="009E5194"/>
    <w:rsid w:val="00A03B22"/>
    <w:rsid w:val="00A05DDB"/>
    <w:rsid w:val="00A23A0F"/>
    <w:rsid w:val="00A315A0"/>
    <w:rsid w:val="00A376DC"/>
    <w:rsid w:val="00A55255"/>
    <w:rsid w:val="00A61316"/>
    <w:rsid w:val="00A671A3"/>
    <w:rsid w:val="00A71D1C"/>
    <w:rsid w:val="00A9158C"/>
    <w:rsid w:val="00AC06B5"/>
    <w:rsid w:val="00AE1634"/>
    <w:rsid w:val="00AF0A73"/>
    <w:rsid w:val="00AF15F6"/>
    <w:rsid w:val="00B118E2"/>
    <w:rsid w:val="00B20566"/>
    <w:rsid w:val="00B27253"/>
    <w:rsid w:val="00B408F6"/>
    <w:rsid w:val="00B421F9"/>
    <w:rsid w:val="00B50D0A"/>
    <w:rsid w:val="00B66FBF"/>
    <w:rsid w:val="00B70127"/>
    <w:rsid w:val="00B84B61"/>
    <w:rsid w:val="00B86890"/>
    <w:rsid w:val="00BA56B0"/>
    <w:rsid w:val="00BB19B0"/>
    <w:rsid w:val="00BB7F0D"/>
    <w:rsid w:val="00BC037C"/>
    <w:rsid w:val="00BD1923"/>
    <w:rsid w:val="00BD2A4E"/>
    <w:rsid w:val="00BE5E6A"/>
    <w:rsid w:val="00BF07FB"/>
    <w:rsid w:val="00C01047"/>
    <w:rsid w:val="00C223AA"/>
    <w:rsid w:val="00C30544"/>
    <w:rsid w:val="00C370E2"/>
    <w:rsid w:val="00C43970"/>
    <w:rsid w:val="00C43D1A"/>
    <w:rsid w:val="00C57C78"/>
    <w:rsid w:val="00C83D47"/>
    <w:rsid w:val="00C97FAA"/>
    <w:rsid w:val="00CA09CB"/>
    <w:rsid w:val="00CD7A5D"/>
    <w:rsid w:val="00CE07A8"/>
    <w:rsid w:val="00CE2444"/>
    <w:rsid w:val="00CE5A29"/>
    <w:rsid w:val="00D04EE1"/>
    <w:rsid w:val="00D108AF"/>
    <w:rsid w:val="00D15032"/>
    <w:rsid w:val="00D346B3"/>
    <w:rsid w:val="00D36E9F"/>
    <w:rsid w:val="00D408E5"/>
    <w:rsid w:val="00D46542"/>
    <w:rsid w:val="00D57F7D"/>
    <w:rsid w:val="00D74E01"/>
    <w:rsid w:val="00D8276F"/>
    <w:rsid w:val="00D86900"/>
    <w:rsid w:val="00D8777D"/>
    <w:rsid w:val="00D91494"/>
    <w:rsid w:val="00DB043A"/>
    <w:rsid w:val="00DC15D3"/>
    <w:rsid w:val="00DD037C"/>
    <w:rsid w:val="00DE51FF"/>
    <w:rsid w:val="00E07836"/>
    <w:rsid w:val="00E15F0C"/>
    <w:rsid w:val="00E62E86"/>
    <w:rsid w:val="00E659EC"/>
    <w:rsid w:val="00E671D2"/>
    <w:rsid w:val="00E7162C"/>
    <w:rsid w:val="00E73953"/>
    <w:rsid w:val="00E85795"/>
    <w:rsid w:val="00E92992"/>
    <w:rsid w:val="00EA6F71"/>
    <w:rsid w:val="00EB0A4A"/>
    <w:rsid w:val="00EB5EB8"/>
    <w:rsid w:val="00EC0D74"/>
    <w:rsid w:val="00ED0760"/>
    <w:rsid w:val="00ED585B"/>
    <w:rsid w:val="00F161F5"/>
    <w:rsid w:val="00F16594"/>
    <w:rsid w:val="00F23156"/>
    <w:rsid w:val="00F306B5"/>
    <w:rsid w:val="00F60D37"/>
    <w:rsid w:val="00F94E21"/>
    <w:rsid w:val="00FB21E4"/>
    <w:rsid w:val="00FC7109"/>
    <w:rsid w:val="00FD4BDE"/>
    <w:rsid w:val="00FE182B"/>
    <w:rsid w:val="00FE7E48"/>
    <w:rsid w:val="00FF0FFC"/>
    <w:rsid w:val="00FF4F9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62C2"/>
  <w15:chartTrackingRefBased/>
  <w15:docId w15:val="{F39067D7-B958-4DAA-AAEF-E3020E6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CE5A29"/>
    <w:rPr>
      <w:color w:val="808080"/>
    </w:rPr>
  </w:style>
  <w:style w:type="paragraph" w:styleId="FootnoteText">
    <w:name w:val="footnote text"/>
    <w:basedOn w:val="Normal"/>
    <w:link w:val="FootnoteTextChar"/>
    <w:uiPriority w:val="99"/>
    <w:semiHidden/>
    <w:unhideWhenUsed/>
    <w:rsid w:val="009C1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16D4"/>
    <w:rPr>
      <w:sz w:val="20"/>
      <w:szCs w:val="20"/>
    </w:rPr>
  </w:style>
  <w:style w:type="character" w:styleId="FootnoteReference">
    <w:name w:val="footnote reference"/>
    <w:basedOn w:val="DefaultParagraphFont"/>
    <w:uiPriority w:val="99"/>
    <w:semiHidden/>
    <w:unhideWhenUsed/>
    <w:rsid w:val="009C16D4"/>
    <w:rPr>
      <w:vertAlign w:val="superscript"/>
    </w:rPr>
  </w:style>
  <w:style w:type="paragraph" w:styleId="Header">
    <w:name w:val="header"/>
    <w:basedOn w:val="Normal"/>
    <w:link w:val="HeaderChar"/>
    <w:uiPriority w:val="99"/>
    <w:semiHidden/>
    <w:unhideWhenUsed/>
    <w:rsid w:val="0080002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02D"/>
  </w:style>
  <w:style w:type="paragraph" w:styleId="Footer">
    <w:name w:val="footer"/>
    <w:basedOn w:val="Normal"/>
    <w:link w:val="FooterChar"/>
    <w:uiPriority w:val="99"/>
    <w:semiHidden/>
    <w:unhideWhenUsed/>
    <w:rsid w:val="0080002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2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D455044-A072-405E-A4F9-1C1B8C62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8</Pages>
  <Words>758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Reichelt</dc:creator>
  <cp:keywords/>
  <cp:lastModifiedBy>Raphael Zöllner</cp:lastModifiedBy>
  <cp:revision>28</cp:revision>
  <dcterms:created xsi:type="dcterms:W3CDTF">2012-12-04T16:42:00Z</dcterms:created>
  <dcterms:modified xsi:type="dcterms:W3CDTF">2012-12-05T20:02:00Z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